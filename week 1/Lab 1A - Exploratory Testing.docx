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256021334"/>
        <w:placeholder>
          <w:docPart w:val="8EF9128721164ACBBDDECA9B354C95E4"/>
        </w:placeholder>
        <w:dataBinding w:prefixMappings="xmlns:ns0='http://purl.org/dc/elements/1.1/' xmlns:ns1='http://schemas.openxmlformats.org/package/2006/metadata/core-properties' " w:xpath="/ns1:coreProperties[1]/ns0:title[1]" w:storeItemID="{6C3C8BC8-F283-45AE-878A-BAB7291924A1}"/>
        <w:text/>
      </w:sdtPr>
      <w:sdtEndPr/>
      <w:sdtContent>
        <w:p w14:paraId="14AFCBF1" w14:textId="5938EF31" w:rsidR="00DB5310" w:rsidRDefault="00112B72" w:rsidP="00D06082">
          <w:pPr>
            <w:pStyle w:val="Title"/>
            <w:ind w:right="95"/>
          </w:pPr>
          <w:r>
            <w:t>Lab 1</w:t>
          </w:r>
          <w:r w:rsidR="007555D7">
            <w:t>A</w:t>
          </w:r>
          <w:r>
            <w:t xml:space="preserve"> – Exploratory Testing</w:t>
          </w:r>
        </w:p>
      </w:sdtContent>
    </w:sdt>
    <w:p w14:paraId="372F9486" w14:textId="77777777" w:rsidR="00EF2774" w:rsidRDefault="00DD4839" w:rsidP="00D06082">
      <w:pPr>
        <w:pStyle w:val="Heading1"/>
      </w:pPr>
      <w:r>
        <w:t>Lab Intro</w:t>
      </w:r>
    </w:p>
    <w:p w14:paraId="3761A675" w14:textId="76772113" w:rsidR="00D06082" w:rsidRPr="00D06082" w:rsidRDefault="00794752" w:rsidP="00706C5B">
      <w:pPr>
        <w:pStyle w:val="H1Body"/>
        <w:jc w:val="both"/>
      </w:pPr>
      <w:r w:rsidRPr="002E410C">
        <w:rPr>
          <w:noProof/>
        </w:rPr>
        <mc:AlternateContent>
          <mc:Choice Requires="wpg">
            <w:drawing>
              <wp:anchor distT="0" distB="0" distL="114300" distR="114300" simplePos="0" relativeHeight="251677696" behindDoc="0" locked="0" layoutInCell="1" allowOverlap="1" wp14:anchorId="7732018E" wp14:editId="08C2B993">
                <wp:simplePos x="0" y="0"/>
                <wp:positionH relativeFrom="margin">
                  <wp:posOffset>3676650</wp:posOffset>
                </wp:positionH>
                <wp:positionV relativeFrom="paragraph">
                  <wp:posOffset>6350</wp:posOffset>
                </wp:positionV>
                <wp:extent cx="2533015" cy="1276350"/>
                <wp:effectExtent l="0" t="0" r="635" b="0"/>
                <wp:wrapThrough wrapText="bothSides">
                  <wp:wrapPolygon edited="0">
                    <wp:start x="2599" y="0"/>
                    <wp:lineTo x="1949" y="967"/>
                    <wp:lineTo x="1462" y="3224"/>
                    <wp:lineTo x="1462" y="5158"/>
                    <wp:lineTo x="0" y="8060"/>
                    <wp:lineTo x="0" y="16119"/>
                    <wp:lineTo x="1949" y="20633"/>
                    <wp:lineTo x="2437" y="21278"/>
                    <wp:lineTo x="20793" y="21278"/>
                    <wp:lineTo x="21281" y="20633"/>
                    <wp:lineTo x="21443" y="19666"/>
                    <wp:lineTo x="21443" y="967"/>
                    <wp:lineTo x="20631" y="0"/>
                    <wp:lineTo x="2599" y="0"/>
                  </wp:wrapPolygon>
                </wp:wrapThrough>
                <wp:docPr id="394754993" name="KeyTerm1"/>
                <wp:cNvGraphicFramePr/>
                <a:graphic xmlns:a="http://schemas.openxmlformats.org/drawingml/2006/main">
                  <a:graphicData uri="http://schemas.microsoft.com/office/word/2010/wordprocessingGroup">
                    <wpg:wgp>
                      <wpg:cNvGrpSpPr/>
                      <wpg:grpSpPr>
                        <a:xfrm>
                          <a:off x="0" y="0"/>
                          <a:ext cx="2533015" cy="1276350"/>
                          <a:chOff x="15923" y="0"/>
                          <a:chExt cx="4234363" cy="1797283"/>
                        </a:xfrm>
                      </wpg:grpSpPr>
                      <wps:wsp>
                        <wps:cNvPr id="612575870" name="Rectangle: Rounded Corners 4"/>
                        <wps:cNvSpPr/>
                        <wps:spPr>
                          <a:xfrm>
                            <a:off x="380960" y="0"/>
                            <a:ext cx="3869326" cy="1797283"/>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5D189" w14:textId="6CEC59C7" w:rsidR="00C24019" w:rsidRPr="00651FA9" w:rsidRDefault="00C24019" w:rsidP="00C24019">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Exploratory Testing</w:t>
                              </w:r>
                              <w:r>
                                <w:rPr>
                                  <w:rFonts w:hAnsi="Calibri"/>
                                  <w:b/>
                                  <w:bCs/>
                                  <w:color w:val="000000"/>
                                  <w:kern w:val="24"/>
                                </w:rPr>
                                <w:br/>
                              </w:r>
                              <w:r w:rsidR="00C3719D">
                                <w:rPr>
                                  <w:rFonts w:hAnsi="Calibri"/>
                                  <w:color w:val="000000"/>
                                  <w:kern w:val="24"/>
                                </w:rPr>
                                <w:t>T</w:t>
                              </w:r>
                              <w:r w:rsidR="00C3719D" w:rsidRPr="00C3719D">
                                <w:rPr>
                                  <w:rFonts w:hAnsi="Calibri"/>
                                  <w:color w:val="000000"/>
                                  <w:kern w:val="24"/>
                                </w:rPr>
                                <w:t>esting software by freely exploring it, like an adventure, instead of following a set script. Testers use their intuition and creativity to find problems.</w:t>
                              </w:r>
                            </w:p>
                          </w:txbxContent>
                        </wps:txbx>
                        <wps:bodyPr lIns="576000" tIns="0" rIns="36000" bIns="0" rtlCol="0" anchor="t" anchorCtr="0"/>
                      </wps:wsp>
                      <wps:wsp>
                        <wps:cNvPr id="596466126" name="Rectangle: Rounded Corners 5"/>
                        <wps:cNvSpPr/>
                        <wps:spPr>
                          <a:xfrm>
                            <a:off x="15923" y="634629"/>
                            <a:ext cx="902477" cy="760397"/>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301419060" name="Picture 4" descr="File:Octicons-key.svg - Wikimedia Commons"/>
                          <pic:cNvPicPr preferRelativeResize="0">
                            <a:picLocks/>
                          </pic:cNvPicPr>
                        </pic:nvPicPr>
                        <pic:blipFill>
                          <a:blip r:embed="rId11" cstate="print">
                            <a:extLst>
                              <a:ext uri="{28A0092B-C50C-407E-A947-70E740481C1C}">
                                <a14:useLocalDpi xmlns:a14="http://schemas.microsoft.com/office/drawing/2010/main" val="0"/>
                              </a:ext>
                            </a:extLst>
                          </a:blip>
                          <a:stretch>
                            <a:fillRect/>
                          </a:stretch>
                        </pic:blipFill>
                        <pic:spPr>
                          <a:xfrm>
                            <a:off x="84503" y="685325"/>
                            <a:ext cx="782146" cy="6590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32018E" id="KeyTerm1" o:spid="_x0000_s1026" style="position:absolute;left:0;text-align:left;margin-left:289.5pt;margin-top:.5pt;width:199.45pt;height:100.5pt;z-index:251677696;mso-position-horizontal-relative:margin;mso-width-relative:margin;mso-height-relative:margin" coordorigin="159" coordsize="42343,17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">
                <v:roundrect id="Rectangle: Rounded Corners 4" o:spid="_x0000_s1027" style="position:absolute;left:3809;width:38693;height:179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" fillcolor="#ffe599 [1303]" stroked="f" strokeweight="1pt">
                  <v:stroke joinstyle="miter"/>
                  <v:textbox inset="16mm,0,1mm,0">
                    <w:txbxContent>
                      <w:p w14:paraId="5775D189" w14:textId="6CEC59C7" w:rsidR="00C24019" w:rsidRPr="00651FA9" w:rsidRDefault="00C24019" w:rsidP="00C24019">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Exploratory Testing</w:t>
                        </w:r>
                        <w:r>
                          <w:rPr>
                            <w:rFonts w:hAnsi="Calibri"/>
                            <w:b/>
                            <w:bCs/>
                            <w:color w:val="000000"/>
                            <w:kern w:val="24"/>
                          </w:rPr>
                          <w:br/>
                        </w:r>
                        <w:r w:rsidR="00C3719D">
                          <w:rPr>
                            <w:rFonts w:hAnsi="Calibri"/>
                            <w:color w:val="000000"/>
                            <w:kern w:val="24"/>
                          </w:rPr>
                          <w:t>T</w:t>
                        </w:r>
                        <w:r w:rsidR="00C3719D" w:rsidRPr="00C3719D">
                          <w:rPr>
                            <w:rFonts w:hAnsi="Calibri"/>
                            <w:color w:val="000000"/>
                            <w:kern w:val="24"/>
                          </w:rPr>
                          <w:t>esting software by freely exploring it, like an adventure, instead of following a set script. Testers use their intuition and creativity to find problems.</w:t>
                        </w:r>
                      </w:p>
                    </w:txbxContent>
                  </v:textbox>
                </v:roundrect>
                <v:roundrect id="Rectangle: Rounded Corners 5" o:spid="_x0000_s1028" style="position:absolute;left:159;top:6346;width:9025;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" fillcolor="#ffd966 [1943]"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File:Octicons-key.svg - Wikimedia Commons" style="position:absolute;left:845;top:6853;width:7821;height:6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">
                  <v:imagedata r:id="rId12" o:title="Octicons-key"/>
                  <o:lock v:ext="edit" aspectratio="f"/>
                </v:shape>
                <w10:wrap type="through" anchorx="margin"/>
              </v:group>
            </w:pict>
          </mc:Fallback>
        </mc:AlternateContent>
      </w:r>
      <w:r w:rsidR="00771288">
        <w:t xml:space="preserve">This lab will introduce you to the concept of </w:t>
      </w:r>
      <w:r w:rsidR="00771288" w:rsidRPr="00771288">
        <w:rPr>
          <w:b/>
          <w:bCs/>
          <w:shd w:val="clear" w:color="auto" w:fill="FFE599" w:themeFill="accent4" w:themeFillTint="66"/>
        </w:rPr>
        <w:t>Exploratory Testing</w:t>
      </w:r>
      <w:r w:rsidR="00771288">
        <w:t>.</w:t>
      </w:r>
      <w:r w:rsidR="00706C5B">
        <w:t xml:space="preserve"> You will download the supplied zip file on Moodle and</w:t>
      </w:r>
      <w:r>
        <w:t xml:space="preserve"> import the </w:t>
      </w:r>
      <w:r w:rsidR="00955DA6">
        <w:t>zip folder into the Integrated Development Environment we will be using for this unit (IDE).</w:t>
      </w:r>
    </w:p>
    <w:p w14:paraId="383B9ECF" w14:textId="0184FE09" w:rsidR="00DD4839" w:rsidRDefault="00DD4839" w:rsidP="00DD4839">
      <w:pPr>
        <w:pStyle w:val="Heading2"/>
      </w:pPr>
      <w:r>
        <w:t>Learning Outcomes</w:t>
      </w:r>
    </w:p>
    <w:p w14:paraId="62484FE7" w14:textId="70D863C9" w:rsidR="00DD4839" w:rsidRDefault="00DD4839" w:rsidP="00DD4839">
      <w:pPr>
        <w:pStyle w:val="H2Body"/>
      </w:pPr>
      <w:r>
        <w:t>By the end of this session, you will be able to:</w:t>
      </w:r>
    </w:p>
    <w:p w14:paraId="0B2E2F8E" w14:textId="334255FC" w:rsidR="00DD4839" w:rsidRDefault="0082700B" w:rsidP="00D06082">
      <w:pPr>
        <w:pStyle w:val="H2Body"/>
        <w:numPr>
          <w:ilvl w:val="0"/>
          <w:numId w:val="2"/>
        </w:numPr>
      </w:pPr>
      <w:r w:rsidRPr="0082700B">
        <w:t xml:space="preserve">Understand the fundamental principles of exploratory </w:t>
      </w:r>
      <w:proofErr w:type="gramStart"/>
      <w:r w:rsidRPr="0082700B">
        <w:t>testing</w:t>
      </w:r>
      <w:proofErr w:type="gramEnd"/>
    </w:p>
    <w:p w14:paraId="1DB5B93B" w14:textId="10B336D7" w:rsidR="00C158AB" w:rsidRDefault="00C158AB" w:rsidP="00D06082">
      <w:pPr>
        <w:pStyle w:val="H2Body"/>
        <w:numPr>
          <w:ilvl w:val="0"/>
          <w:numId w:val="2"/>
        </w:numPr>
      </w:pPr>
      <w:r w:rsidRPr="00C158AB">
        <w:t xml:space="preserve">Explore the benefits and limitations of exploratory testing in real-world </w:t>
      </w:r>
      <w:proofErr w:type="gramStart"/>
      <w:r w:rsidRPr="00C158AB">
        <w:t>scenarios</w:t>
      </w:r>
      <w:proofErr w:type="gramEnd"/>
    </w:p>
    <w:p w14:paraId="05E31DE0" w14:textId="77777777" w:rsidR="00DD4839" w:rsidRDefault="00DD4839" w:rsidP="00DD4839">
      <w:pPr>
        <w:pStyle w:val="Heading2"/>
      </w:pPr>
      <w:r>
        <w:t>Resources</w:t>
      </w:r>
    </w:p>
    <w:p w14:paraId="74FDD232" w14:textId="4D32FC1D" w:rsidR="00DD4839" w:rsidRDefault="00112B72" w:rsidP="00DD4839">
      <w:pPr>
        <w:pStyle w:val="H2Body"/>
        <w:numPr>
          <w:ilvl w:val="0"/>
          <w:numId w:val="2"/>
        </w:numPr>
      </w:pPr>
      <w:r w:rsidRPr="00C158AB">
        <w:rPr>
          <w:b/>
          <w:bCs/>
        </w:rPr>
        <w:t>Lab1</w:t>
      </w:r>
      <w:r w:rsidR="004821DF">
        <w:rPr>
          <w:b/>
          <w:bCs/>
        </w:rPr>
        <w:t>A-</w:t>
      </w:r>
      <w:r w:rsidRPr="00C158AB">
        <w:rPr>
          <w:b/>
          <w:bCs/>
        </w:rPr>
        <w:t>Apps.zip</w:t>
      </w:r>
      <w:r>
        <w:t xml:space="preserve"> – available on Moodle</w:t>
      </w:r>
    </w:p>
    <w:p w14:paraId="0284C4EF" w14:textId="77561168" w:rsidR="00112B72" w:rsidRDefault="00112B72" w:rsidP="00112B72">
      <w:pPr>
        <w:pStyle w:val="Heading2"/>
      </w:pPr>
      <w:r>
        <w:t>Lab Setup</w:t>
      </w:r>
    </w:p>
    <w:p w14:paraId="1F7CA7BE" w14:textId="4DD2C2D9" w:rsidR="00112B72" w:rsidRDefault="00112B72" w:rsidP="00112B72">
      <w:pPr>
        <w:pStyle w:val="H2Body"/>
        <w:numPr>
          <w:ilvl w:val="0"/>
          <w:numId w:val="2"/>
        </w:numPr>
      </w:pPr>
      <w:r>
        <w:t>Create a new directory for this unit</w:t>
      </w:r>
      <w:r w:rsidR="00B6506E">
        <w:t xml:space="preserve"> (ideally on your W: drive)</w:t>
      </w:r>
      <w:r>
        <w:t xml:space="preserve"> and give it a sensible name (</w:t>
      </w:r>
      <w:proofErr w:type="gramStart"/>
      <w:r>
        <w:t>e.g.</w:t>
      </w:r>
      <w:proofErr w:type="gramEnd"/>
      <w:r>
        <w:t xml:space="preserve"> “STQA”)</w:t>
      </w:r>
      <w:r w:rsidR="00B6506E">
        <w:t>, and a sub-folder called “Week 1”.</w:t>
      </w:r>
    </w:p>
    <w:p w14:paraId="2BDB7C3D" w14:textId="5A98FA6B" w:rsidR="00112B72" w:rsidRDefault="00112B72" w:rsidP="00112B72">
      <w:pPr>
        <w:pStyle w:val="H2Body"/>
        <w:numPr>
          <w:ilvl w:val="0"/>
          <w:numId w:val="2"/>
        </w:numPr>
      </w:pPr>
      <w:r>
        <w:t xml:space="preserve">Download and extract </w:t>
      </w:r>
      <w:r w:rsidRPr="00B6506E">
        <w:rPr>
          <w:b/>
          <w:bCs/>
        </w:rPr>
        <w:t>Lab1A</w:t>
      </w:r>
      <w:r w:rsidR="0035014F">
        <w:rPr>
          <w:b/>
          <w:bCs/>
        </w:rPr>
        <w:t>-A</w:t>
      </w:r>
      <w:r w:rsidRPr="00B6506E">
        <w:rPr>
          <w:b/>
          <w:bCs/>
        </w:rPr>
        <w:t>pps.zip</w:t>
      </w:r>
      <w:r w:rsidR="00C158AB">
        <w:t xml:space="preserve"> to your </w:t>
      </w:r>
      <w:r w:rsidR="00442728">
        <w:t xml:space="preserve">newly created </w:t>
      </w:r>
      <w:r w:rsidR="00BD6B8B">
        <w:t xml:space="preserve">Week 1 </w:t>
      </w:r>
      <w:proofErr w:type="gramStart"/>
      <w:r w:rsidR="00BD6B8B">
        <w:t>subfolder</w:t>
      </w:r>
      <w:proofErr w:type="gramEnd"/>
    </w:p>
    <w:p w14:paraId="13853365" w14:textId="39C21C68" w:rsidR="00D97D4A" w:rsidRDefault="00D97D4A" w:rsidP="00112B72">
      <w:pPr>
        <w:pStyle w:val="H2Body"/>
        <w:numPr>
          <w:ilvl w:val="0"/>
          <w:numId w:val="2"/>
        </w:numPr>
      </w:pPr>
      <w:r>
        <w:t xml:space="preserve">Open </w:t>
      </w:r>
      <w:r>
        <w:rPr>
          <w:b/>
          <w:bCs/>
        </w:rPr>
        <w:t>IntelliJ</w:t>
      </w:r>
      <w:r>
        <w:t xml:space="preserve"> and </w:t>
      </w:r>
      <w:r w:rsidR="00CE755A">
        <w:t>select “</w:t>
      </w:r>
      <w:r w:rsidR="006C1862">
        <w:t>Open</w:t>
      </w:r>
      <w:r w:rsidR="00CE755A">
        <w:t>”</w:t>
      </w:r>
      <w:r w:rsidR="00BD6B8B">
        <w:rPr>
          <w:b/>
          <w:bCs/>
        </w:rPr>
        <w:t xml:space="preserve"> </w:t>
      </w:r>
      <w:r w:rsidR="0035014F">
        <w:t xml:space="preserve">and </w:t>
      </w:r>
      <w:r w:rsidR="00BC58CB">
        <w:t>s</w:t>
      </w:r>
      <w:r w:rsidR="0035014F">
        <w:t xml:space="preserve">elect the </w:t>
      </w:r>
      <w:r w:rsidR="00BC58CB">
        <w:t>Lab1A-Apps folder</w:t>
      </w:r>
      <w:r w:rsidR="00442728">
        <w:t xml:space="preserve"> </w:t>
      </w:r>
      <w:r w:rsidR="00BD6B8B">
        <w:t xml:space="preserve">(See Appendix A for help </w:t>
      </w:r>
      <w:r w:rsidR="00442728">
        <w:t>if you could not</w:t>
      </w:r>
      <w:r w:rsidR="00BD6B8B">
        <w:t xml:space="preserve"> attend the lab session).</w:t>
      </w:r>
    </w:p>
    <w:p w14:paraId="2441D1EB" w14:textId="3023BB23" w:rsidR="00B03FA1" w:rsidRPr="00112B72" w:rsidRDefault="00B03FA1" w:rsidP="00112B72">
      <w:pPr>
        <w:pStyle w:val="H2Body"/>
        <w:numPr>
          <w:ilvl w:val="0"/>
          <w:numId w:val="2"/>
        </w:numPr>
      </w:pPr>
      <w:r>
        <w:t xml:space="preserve">You should then see the Project pane on the left-hand side with four packages in the </w:t>
      </w:r>
      <w:proofErr w:type="spellStart"/>
      <w:r>
        <w:rPr>
          <w:b/>
          <w:bCs/>
        </w:rPr>
        <w:t>src</w:t>
      </w:r>
      <w:proofErr w:type="spellEnd"/>
      <w:r>
        <w:rPr>
          <w:b/>
          <w:bCs/>
        </w:rPr>
        <w:t xml:space="preserve"> </w:t>
      </w:r>
      <w:r>
        <w:t xml:space="preserve">folder – each of these </w:t>
      </w:r>
      <w:proofErr w:type="gramStart"/>
      <w:r>
        <w:t>packages</w:t>
      </w:r>
      <w:proofErr w:type="gramEnd"/>
      <w:r>
        <w:t xml:space="preserve"> map to an exercise in this lab sheet.</w:t>
      </w:r>
    </w:p>
    <w:p w14:paraId="4875AE5E" w14:textId="4E56644C" w:rsidR="00DB5310" w:rsidRDefault="00DB5310" w:rsidP="00D06082">
      <w:pPr>
        <w:pStyle w:val="Heading1"/>
      </w:pPr>
      <w:r>
        <w:t>Exercise 1</w:t>
      </w:r>
      <w:r w:rsidR="00651FA9">
        <w:t xml:space="preserve"> – </w:t>
      </w:r>
      <w:r w:rsidR="00970EA3">
        <w:t>SimpleCalculator.java</w:t>
      </w:r>
    </w:p>
    <w:p w14:paraId="4A5E3182" w14:textId="6442C72B" w:rsidR="00112B72" w:rsidRDefault="00112B72" w:rsidP="00112B72">
      <w:pPr>
        <w:pStyle w:val="H1Body"/>
      </w:pPr>
      <w:r>
        <w:t xml:space="preserve">The first exercise is a deceptively simple calculator application. Run the </w:t>
      </w:r>
      <w:r w:rsidRPr="009A4F51">
        <w:rPr>
          <w:b/>
          <w:bCs/>
        </w:rPr>
        <w:t>SimpleCalculator</w:t>
      </w:r>
      <w:r w:rsidR="00AC5D4F">
        <w:rPr>
          <w:b/>
          <w:bCs/>
        </w:rPr>
        <w:t>.java</w:t>
      </w:r>
      <w:r>
        <w:t xml:space="preserve"> class in the ex1 package</w:t>
      </w:r>
      <w:r w:rsidR="009A4F51">
        <w:t xml:space="preserve"> and you should see the GUI presented in </w:t>
      </w:r>
      <w:r w:rsidR="009A4F51">
        <w:fldChar w:fldCharType="begin"/>
      </w:r>
      <w:r w:rsidR="009A4F51">
        <w:instrText xml:space="preserve"> REF _Ref147084058 \h </w:instrText>
      </w:r>
      <w:r w:rsidR="009A4F51">
        <w:fldChar w:fldCharType="separate"/>
      </w:r>
      <w:r w:rsidR="009A4F51">
        <w:t xml:space="preserve">Figure </w:t>
      </w:r>
      <w:r w:rsidR="009A4F51">
        <w:rPr>
          <w:noProof/>
        </w:rPr>
        <w:t>1</w:t>
      </w:r>
      <w:r w:rsidR="009A4F51">
        <w:fldChar w:fldCharType="end"/>
      </w:r>
      <w:r w:rsidR="009A4F51">
        <w:t>.</w:t>
      </w:r>
    </w:p>
    <w:p w14:paraId="5BCB8692" w14:textId="77777777" w:rsidR="00112B72" w:rsidRDefault="00112B72" w:rsidP="00112B72">
      <w:pPr>
        <w:pStyle w:val="H1Body"/>
      </w:pPr>
    </w:p>
    <w:p w14:paraId="5BF7DF8B" w14:textId="77777777" w:rsidR="009A4F51" w:rsidRDefault="00112B72" w:rsidP="009A4F51">
      <w:pPr>
        <w:pStyle w:val="H1Body"/>
        <w:keepNext/>
        <w:jc w:val="center"/>
      </w:pPr>
      <w:r w:rsidRPr="00112B72">
        <w:rPr>
          <w:noProof/>
        </w:rPr>
        <w:drawing>
          <wp:inline distT="0" distB="0" distL="0" distR="0" wp14:anchorId="24D9657E" wp14:editId="32F2917B">
            <wp:extent cx="2082511" cy="2398367"/>
            <wp:effectExtent l="19050" t="19050" r="13335" b="21590"/>
            <wp:docPr id="10892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718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091211" cy="2408387"/>
                    </a:xfrm>
                    <a:prstGeom prst="rect">
                      <a:avLst/>
                    </a:prstGeom>
                    <a:ln w="12700">
                      <a:solidFill>
                        <a:schemeClr val="tx1"/>
                      </a:solidFill>
                    </a:ln>
                  </pic:spPr>
                </pic:pic>
              </a:graphicData>
            </a:graphic>
          </wp:inline>
        </w:drawing>
      </w:r>
    </w:p>
    <w:p w14:paraId="34DB5C0A" w14:textId="3B2A167F" w:rsidR="00112B72" w:rsidRDefault="009A4F51" w:rsidP="009A4F51">
      <w:pPr>
        <w:pStyle w:val="Caption"/>
        <w:jc w:val="center"/>
      </w:pPr>
      <w:bookmarkStart w:id="0" w:name="_Ref147084058"/>
      <w:r>
        <w:t xml:space="preserve">Figure </w:t>
      </w:r>
      <w:fldSimple w:instr=" SEQ Figure \* ARABIC ">
        <w:r w:rsidR="008D31BD">
          <w:rPr>
            <w:noProof/>
          </w:rPr>
          <w:t>1</w:t>
        </w:r>
      </w:fldSimple>
      <w:bookmarkEnd w:id="0"/>
      <w:r>
        <w:t xml:space="preserve"> - SimpleCalculator.java Program</w:t>
      </w:r>
    </w:p>
    <w:p w14:paraId="3FA9970D" w14:textId="3D24CB58" w:rsidR="00112B72" w:rsidRPr="00BD6B8B" w:rsidRDefault="00031BDD" w:rsidP="00112B72">
      <w:pPr>
        <w:pStyle w:val="H1Body"/>
      </w:pPr>
      <w:r>
        <w:lastRenderedPageBreak/>
        <w:t>Have at it – look for, a</w:t>
      </w:r>
      <w:r w:rsidR="00970EA3">
        <w:t xml:space="preserve">nd briefly list below – every defect you believe you have found with this program. </w:t>
      </w:r>
      <w:r w:rsidR="00BD6B8B">
        <w:rPr>
          <w:b/>
          <w:bCs/>
        </w:rPr>
        <w:t>Note</w:t>
      </w:r>
      <w:r w:rsidR="00BD6B8B">
        <w:t xml:space="preserve">: Although the list below contains 10 </w:t>
      </w:r>
      <w:r w:rsidR="00087571">
        <w:t>numbered items, that does not mean there are</w:t>
      </w:r>
      <w:r w:rsidR="00FE0155">
        <w:t xml:space="preserve"> exactly</w:t>
      </w:r>
      <w:r w:rsidR="00087571">
        <w:t xml:space="preserve"> 10 defects in the program – there could </w:t>
      </w:r>
      <w:proofErr w:type="gramStart"/>
      <w:r w:rsidR="00087571">
        <w:t>be more or less</w:t>
      </w:r>
      <w:proofErr w:type="gramEnd"/>
      <w:r w:rsidR="00087571">
        <w:t>.</w:t>
      </w:r>
    </w:p>
    <w:p w14:paraId="612E2199" w14:textId="77777777" w:rsidR="00970EA3" w:rsidRDefault="00970EA3" w:rsidP="00112B72">
      <w:pPr>
        <w:pStyle w:val="H1Body"/>
      </w:pPr>
    </w:p>
    <w:tbl>
      <w:tblPr>
        <w:tblStyle w:val="TableGrid"/>
        <w:tblW w:w="0" w:type="auto"/>
        <w:tblInd w:w="142" w:type="dxa"/>
        <w:tblLook w:val="04A0" w:firstRow="1" w:lastRow="0" w:firstColumn="1" w:lastColumn="0" w:noHBand="0" w:noVBand="1"/>
      </w:tblPr>
      <w:tblGrid>
        <w:gridCol w:w="8874"/>
      </w:tblGrid>
      <w:tr w:rsidR="00E8570B" w14:paraId="11D4E145" w14:textId="77777777" w:rsidTr="00E8570B">
        <w:tc>
          <w:tcPr>
            <w:tcW w:w="9016" w:type="dxa"/>
          </w:tcPr>
          <w:p w14:paraId="62876C2C" w14:textId="4C6CD973" w:rsidR="00E8570B" w:rsidRDefault="00E8570B" w:rsidP="00E8570B">
            <w:pPr>
              <w:pStyle w:val="H1Body"/>
              <w:numPr>
                <w:ilvl w:val="0"/>
                <w:numId w:val="3"/>
              </w:numPr>
            </w:pPr>
            <w:r>
              <w:t xml:space="preserve"> </w:t>
            </w:r>
            <w:r w:rsidR="00597CB3">
              <w:t>No error handling.</w:t>
            </w:r>
          </w:p>
          <w:p w14:paraId="40E3FA77" w14:textId="4E8442BA" w:rsidR="00597CB3" w:rsidRDefault="00597CB3" w:rsidP="00E8570B">
            <w:pPr>
              <w:pStyle w:val="H1Body"/>
              <w:numPr>
                <w:ilvl w:val="0"/>
                <w:numId w:val="3"/>
              </w:numPr>
            </w:pPr>
            <w:r>
              <w:t xml:space="preserve">UI </w:t>
            </w:r>
            <w:proofErr w:type="spellStart"/>
            <w:r>
              <w:t>inst</w:t>
            </w:r>
            <w:proofErr w:type="spellEnd"/>
            <w:r>
              <w:t xml:space="preserve"> fully </w:t>
            </w:r>
          </w:p>
          <w:p w14:paraId="10089DA5" w14:textId="2609B68A" w:rsidR="00E8570B" w:rsidRDefault="00E8570B" w:rsidP="00E8570B">
            <w:pPr>
              <w:pStyle w:val="H1Body"/>
              <w:numPr>
                <w:ilvl w:val="0"/>
                <w:numId w:val="3"/>
              </w:numPr>
            </w:pPr>
            <w:r>
              <w:t xml:space="preserve"> </w:t>
            </w:r>
            <w:r w:rsidR="00597CB3">
              <w:t xml:space="preserve">Code duplication </w:t>
            </w:r>
          </w:p>
          <w:p w14:paraId="7D49174F" w14:textId="33352AC1" w:rsidR="00E8570B" w:rsidRDefault="00E8570B" w:rsidP="00E8570B">
            <w:pPr>
              <w:pStyle w:val="H1Body"/>
              <w:numPr>
                <w:ilvl w:val="0"/>
                <w:numId w:val="3"/>
              </w:numPr>
            </w:pPr>
            <w:r>
              <w:t xml:space="preserve"> </w:t>
            </w:r>
            <w:r w:rsidR="00597CB3">
              <w:t xml:space="preserve">Operate precedence </w:t>
            </w:r>
            <w:r w:rsidR="008E478B">
              <w:t>handling.</w:t>
            </w:r>
            <w:r w:rsidR="00597CB3">
              <w:t xml:space="preserve"> for </w:t>
            </w:r>
            <w:r w:rsidR="008E478B">
              <w:t>example,</w:t>
            </w:r>
            <w:r w:rsidR="00597CB3">
              <w:t xml:space="preserve"> BIDMAS 7*5+3</w:t>
            </w:r>
          </w:p>
          <w:p w14:paraId="2C711840" w14:textId="2E172669" w:rsidR="00E8570B" w:rsidRDefault="00E8570B" w:rsidP="00E8570B">
            <w:pPr>
              <w:pStyle w:val="H1Body"/>
              <w:numPr>
                <w:ilvl w:val="0"/>
                <w:numId w:val="3"/>
              </w:numPr>
            </w:pPr>
            <w:r>
              <w:t xml:space="preserve"> </w:t>
            </w:r>
            <w:r w:rsidR="008E478B">
              <w:t xml:space="preserve">Doesn’t operate negative number, right? </w:t>
            </w:r>
          </w:p>
          <w:p w14:paraId="176EF314" w14:textId="7F6A87D3" w:rsidR="008E478B" w:rsidRDefault="008E478B" w:rsidP="00E8570B">
            <w:pPr>
              <w:pStyle w:val="H1Body"/>
              <w:numPr>
                <w:ilvl w:val="0"/>
                <w:numId w:val="3"/>
              </w:numPr>
            </w:pPr>
            <w:r>
              <w:t xml:space="preserve">Doesn’t the old result or display then on the </w:t>
            </w:r>
            <w:proofErr w:type="gramStart"/>
            <w:r>
              <w:t>screen</w:t>
            </w:r>
            <w:proofErr w:type="gramEnd"/>
            <w:r>
              <w:t xml:space="preserve"> </w:t>
            </w:r>
          </w:p>
          <w:p w14:paraId="40C77164" w14:textId="1990B7B7" w:rsidR="00597CB3" w:rsidRDefault="008E478B" w:rsidP="00E8570B">
            <w:pPr>
              <w:pStyle w:val="H1Body"/>
              <w:numPr>
                <w:ilvl w:val="0"/>
                <w:numId w:val="3"/>
              </w:numPr>
            </w:pPr>
            <w:r>
              <w:t>= straight away generates an exception</w:t>
            </w:r>
          </w:p>
          <w:p w14:paraId="002EE80B" w14:textId="4E37DE8B" w:rsidR="00E8570B" w:rsidRDefault="00E8570B" w:rsidP="00E8570B">
            <w:pPr>
              <w:pStyle w:val="H1Body"/>
              <w:numPr>
                <w:ilvl w:val="0"/>
                <w:numId w:val="3"/>
              </w:numPr>
            </w:pPr>
            <w:r>
              <w:t xml:space="preserve"> </w:t>
            </w:r>
            <w:r w:rsidR="008E478B">
              <w:t xml:space="preserve">You can’t do anything with </w:t>
            </w:r>
          </w:p>
          <w:p w14:paraId="7165F4C3" w14:textId="60F83875" w:rsidR="00E8570B" w:rsidRDefault="00E8570B" w:rsidP="00E8570B">
            <w:pPr>
              <w:pStyle w:val="H1Body"/>
              <w:numPr>
                <w:ilvl w:val="0"/>
                <w:numId w:val="3"/>
              </w:numPr>
            </w:pPr>
            <w:r>
              <w:t xml:space="preserve"> </w:t>
            </w:r>
            <w:r w:rsidR="008E478B">
              <w:t>Too many spaces with tittle of the application</w:t>
            </w:r>
          </w:p>
          <w:p w14:paraId="19FA1BCD" w14:textId="77777777" w:rsidR="00E8570B" w:rsidRDefault="00E8570B" w:rsidP="00E8570B">
            <w:pPr>
              <w:pStyle w:val="H1Body"/>
              <w:numPr>
                <w:ilvl w:val="0"/>
                <w:numId w:val="3"/>
              </w:numPr>
            </w:pPr>
            <w:r>
              <w:t xml:space="preserve"> </w:t>
            </w:r>
          </w:p>
          <w:p w14:paraId="65C7AB2F" w14:textId="77777777" w:rsidR="00E8570B" w:rsidRDefault="00E8570B" w:rsidP="00E8570B">
            <w:pPr>
              <w:pStyle w:val="H1Body"/>
              <w:numPr>
                <w:ilvl w:val="0"/>
                <w:numId w:val="3"/>
              </w:numPr>
            </w:pPr>
            <w:r>
              <w:t xml:space="preserve"> </w:t>
            </w:r>
          </w:p>
          <w:p w14:paraId="724D6D25" w14:textId="77777777" w:rsidR="00E8570B" w:rsidRDefault="00E8570B" w:rsidP="00E8570B">
            <w:pPr>
              <w:pStyle w:val="H1Body"/>
              <w:numPr>
                <w:ilvl w:val="0"/>
                <w:numId w:val="3"/>
              </w:numPr>
            </w:pPr>
            <w:r>
              <w:t xml:space="preserve"> </w:t>
            </w:r>
          </w:p>
          <w:p w14:paraId="2877AA81" w14:textId="37FF1FA3" w:rsidR="00E8570B" w:rsidRDefault="00E8570B" w:rsidP="00E8570B">
            <w:pPr>
              <w:pStyle w:val="H1Body"/>
              <w:numPr>
                <w:ilvl w:val="0"/>
                <w:numId w:val="3"/>
              </w:numPr>
            </w:pPr>
          </w:p>
        </w:tc>
      </w:tr>
    </w:tbl>
    <w:p w14:paraId="11506DB7" w14:textId="77777777" w:rsidR="00970EA3" w:rsidRPr="00651FA9" w:rsidRDefault="00970EA3" w:rsidP="007D5D38">
      <w:pPr>
        <w:pStyle w:val="H1Body"/>
        <w:ind w:left="0"/>
      </w:pPr>
    </w:p>
    <w:p w14:paraId="09ECBC9F" w14:textId="32A69B90" w:rsidR="00DB5310" w:rsidRDefault="00DB5310" w:rsidP="00D06082">
      <w:pPr>
        <w:pStyle w:val="Heading1"/>
      </w:pPr>
      <w:r>
        <w:t>Exercise 2</w:t>
      </w:r>
      <w:r w:rsidR="00651FA9">
        <w:t xml:space="preserve"> – </w:t>
      </w:r>
      <w:r w:rsidR="003756A7">
        <w:t>NoteApp</w:t>
      </w:r>
      <w:r w:rsidR="00966CBF">
        <w:t>.java</w:t>
      </w:r>
    </w:p>
    <w:p w14:paraId="5A0CDF13" w14:textId="2596DE81" w:rsidR="00365365" w:rsidRDefault="003756A7" w:rsidP="00D06082">
      <w:pPr>
        <w:pStyle w:val="H1Body"/>
      </w:pPr>
      <w:r>
        <w:t>The second program is a very simple note-taking application. Run</w:t>
      </w:r>
      <w:r w:rsidR="00EA7C5A">
        <w:t xml:space="preserve"> NoteApp.java and test away.</w:t>
      </w:r>
      <w:r w:rsidR="00087571">
        <w:t xml:space="preserve"> </w:t>
      </w:r>
    </w:p>
    <w:p w14:paraId="5416765A" w14:textId="77777777" w:rsidR="008D31BD" w:rsidRDefault="008D31BD" w:rsidP="008D31BD">
      <w:pPr>
        <w:pStyle w:val="H1Body"/>
        <w:keepNext/>
        <w:jc w:val="center"/>
      </w:pPr>
      <w:r w:rsidRPr="008D31BD">
        <w:rPr>
          <w:noProof/>
        </w:rPr>
        <w:drawing>
          <wp:inline distT="0" distB="0" distL="0" distR="0" wp14:anchorId="0FE72F8D" wp14:editId="38483FD8">
            <wp:extent cx="3877772" cy="2652489"/>
            <wp:effectExtent l="19050" t="19050" r="2794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853" cy="2658701"/>
                    </a:xfrm>
                    <a:prstGeom prst="rect">
                      <a:avLst/>
                    </a:prstGeom>
                    <a:ln w="12700">
                      <a:solidFill>
                        <a:schemeClr val="tx1"/>
                      </a:solidFill>
                    </a:ln>
                  </pic:spPr>
                </pic:pic>
              </a:graphicData>
            </a:graphic>
          </wp:inline>
        </w:drawing>
      </w:r>
    </w:p>
    <w:p w14:paraId="6DAA3E44" w14:textId="2279D9AE" w:rsidR="00EA7C5A" w:rsidRDefault="008D31BD" w:rsidP="008D31BD">
      <w:pPr>
        <w:pStyle w:val="Caption"/>
        <w:jc w:val="center"/>
      </w:pPr>
      <w:r>
        <w:t xml:space="preserve">Figure </w:t>
      </w:r>
      <w:r w:rsidR="00184B6F">
        <w:fldChar w:fldCharType="begin"/>
      </w:r>
      <w:r w:rsidR="00184B6F">
        <w:instrText xml:space="preserve"> SEQ Figure \* ARABIC </w:instrText>
      </w:r>
      <w:r w:rsidR="00184B6F">
        <w:fldChar w:fldCharType="separate"/>
      </w:r>
      <w:r>
        <w:rPr>
          <w:noProof/>
        </w:rPr>
        <w:t>2</w:t>
      </w:r>
      <w:r w:rsidR="00184B6F">
        <w:rPr>
          <w:noProof/>
        </w:rPr>
        <w:fldChar w:fldCharType="end"/>
      </w:r>
      <w:r>
        <w:t xml:space="preserve"> NoteApp.java Program</w:t>
      </w:r>
    </w:p>
    <w:tbl>
      <w:tblPr>
        <w:tblStyle w:val="TableGrid"/>
        <w:tblW w:w="0" w:type="auto"/>
        <w:tblInd w:w="142" w:type="dxa"/>
        <w:tblLook w:val="04A0" w:firstRow="1" w:lastRow="0" w:firstColumn="1" w:lastColumn="0" w:noHBand="0" w:noVBand="1"/>
      </w:tblPr>
      <w:tblGrid>
        <w:gridCol w:w="8874"/>
      </w:tblGrid>
      <w:tr w:rsidR="00EA7C5A" w14:paraId="49407DF6" w14:textId="77777777" w:rsidTr="00EA7C5A">
        <w:tc>
          <w:tcPr>
            <w:tcW w:w="8874" w:type="dxa"/>
          </w:tcPr>
          <w:p w14:paraId="32DB787B" w14:textId="4F73ED4E" w:rsidR="00EA7C5A" w:rsidRDefault="00EA7C5A" w:rsidP="00EA7C5A">
            <w:pPr>
              <w:pStyle w:val="H1Body"/>
              <w:numPr>
                <w:ilvl w:val="0"/>
                <w:numId w:val="4"/>
              </w:numPr>
            </w:pPr>
            <w:r>
              <w:t xml:space="preserve"> </w:t>
            </w:r>
            <w:r w:rsidR="00CC13FB">
              <w:t xml:space="preserve">UI isn’t user </w:t>
            </w:r>
            <w:proofErr w:type="gramStart"/>
            <w:r w:rsidR="00CC13FB">
              <w:t>friendly</w:t>
            </w:r>
            <w:proofErr w:type="gramEnd"/>
            <w:r w:rsidR="00CC13FB">
              <w:t xml:space="preserve"> </w:t>
            </w:r>
          </w:p>
          <w:p w14:paraId="0D974F12" w14:textId="0F811B31" w:rsidR="00CC13FB" w:rsidRDefault="00EA7C5A" w:rsidP="00CC13FB">
            <w:pPr>
              <w:pStyle w:val="H1Body"/>
              <w:numPr>
                <w:ilvl w:val="0"/>
                <w:numId w:val="4"/>
              </w:numPr>
            </w:pPr>
            <w:r>
              <w:t xml:space="preserve"> </w:t>
            </w:r>
            <w:proofErr w:type="gramStart"/>
            <w:r w:rsidR="00CC13FB">
              <w:t>Edit  button</w:t>
            </w:r>
            <w:proofErr w:type="gramEnd"/>
            <w:r w:rsidR="00CC13FB">
              <w:t xml:space="preserve"> </w:t>
            </w:r>
            <w:proofErr w:type="spellStart"/>
            <w:r w:rsidR="00CC13FB">
              <w:t>doestn</w:t>
            </w:r>
            <w:proofErr w:type="spellEnd"/>
            <w:r w:rsidR="00CC13FB">
              <w:t xml:space="preserve"> actually do any thing </w:t>
            </w:r>
          </w:p>
          <w:p w14:paraId="17AB7B34" w14:textId="49D123DD" w:rsidR="00EA7C5A" w:rsidRDefault="00EA7C5A" w:rsidP="00EA7C5A">
            <w:pPr>
              <w:pStyle w:val="H1Body"/>
              <w:numPr>
                <w:ilvl w:val="0"/>
                <w:numId w:val="4"/>
              </w:numPr>
            </w:pPr>
            <w:r>
              <w:t xml:space="preserve"> </w:t>
            </w:r>
            <w:r w:rsidR="00CC13FB">
              <w:t xml:space="preserve">Not application tittle  </w:t>
            </w:r>
          </w:p>
          <w:p w14:paraId="28A24130" w14:textId="2D014A91" w:rsidR="00EA7C5A" w:rsidRDefault="00EA7C5A" w:rsidP="00EA7C5A">
            <w:pPr>
              <w:pStyle w:val="H1Body"/>
              <w:numPr>
                <w:ilvl w:val="0"/>
                <w:numId w:val="4"/>
              </w:numPr>
            </w:pPr>
            <w:r>
              <w:t xml:space="preserve"> </w:t>
            </w:r>
            <w:r w:rsidR="00CC13FB">
              <w:t xml:space="preserve">Adding </w:t>
            </w:r>
            <w:proofErr w:type="gramStart"/>
            <w:r w:rsidR="00CC13FB">
              <w:t>note</w:t>
            </w:r>
            <w:proofErr w:type="gramEnd"/>
            <w:r w:rsidR="00CC13FB">
              <w:t xml:space="preserve"> it’s a bit difficult when you already have few note</w:t>
            </w:r>
          </w:p>
          <w:p w14:paraId="259671F1" w14:textId="77777777" w:rsidR="00CC13FB" w:rsidRDefault="00CC13FB" w:rsidP="00EA7C5A">
            <w:pPr>
              <w:pStyle w:val="H1Body"/>
              <w:numPr>
                <w:ilvl w:val="0"/>
                <w:numId w:val="4"/>
              </w:numPr>
            </w:pPr>
          </w:p>
          <w:p w14:paraId="73AB8E9C" w14:textId="77777777" w:rsidR="00EA7C5A" w:rsidRDefault="00EA7C5A" w:rsidP="00EA7C5A">
            <w:pPr>
              <w:pStyle w:val="H1Body"/>
              <w:numPr>
                <w:ilvl w:val="0"/>
                <w:numId w:val="4"/>
              </w:numPr>
            </w:pPr>
            <w:r>
              <w:t xml:space="preserve"> </w:t>
            </w:r>
          </w:p>
          <w:p w14:paraId="178AF9C3" w14:textId="77777777" w:rsidR="00EA7C5A" w:rsidRDefault="00EA7C5A" w:rsidP="00EA7C5A">
            <w:pPr>
              <w:pStyle w:val="H1Body"/>
              <w:numPr>
                <w:ilvl w:val="0"/>
                <w:numId w:val="4"/>
              </w:numPr>
            </w:pPr>
            <w:r>
              <w:t xml:space="preserve"> </w:t>
            </w:r>
          </w:p>
          <w:p w14:paraId="499C6C1B" w14:textId="77777777" w:rsidR="00EA7C5A" w:rsidRDefault="00EA7C5A" w:rsidP="00EA7C5A">
            <w:pPr>
              <w:pStyle w:val="H1Body"/>
              <w:numPr>
                <w:ilvl w:val="0"/>
                <w:numId w:val="4"/>
              </w:numPr>
            </w:pPr>
            <w:r>
              <w:t xml:space="preserve"> </w:t>
            </w:r>
          </w:p>
          <w:p w14:paraId="10EC1F7A" w14:textId="77777777" w:rsidR="00EA7C5A" w:rsidRDefault="00EA7C5A" w:rsidP="00EA7C5A">
            <w:pPr>
              <w:pStyle w:val="H1Body"/>
              <w:numPr>
                <w:ilvl w:val="0"/>
                <w:numId w:val="4"/>
              </w:numPr>
            </w:pPr>
            <w:r>
              <w:lastRenderedPageBreak/>
              <w:t xml:space="preserve"> </w:t>
            </w:r>
          </w:p>
          <w:p w14:paraId="4D8052BA" w14:textId="77777777" w:rsidR="00EA7C5A" w:rsidRDefault="00EA7C5A" w:rsidP="00EA7C5A">
            <w:pPr>
              <w:pStyle w:val="H1Body"/>
              <w:numPr>
                <w:ilvl w:val="0"/>
                <w:numId w:val="4"/>
              </w:numPr>
            </w:pPr>
            <w:r>
              <w:t xml:space="preserve"> </w:t>
            </w:r>
          </w:p>
          <w:p w14:paraId="4EF28761" w14:textId="77777777" w:rsidR="00EA7C5A" w:rsidRDefault="00EA7C5A" w:rsidP="00EA7C5A">
            <w:pPr>
              <w:pStyle w:val="H1Body"/>
              <w:numPr>
                <w:ilvl w:val="0"/>
                <w:numId w:val="4"/>
              </w:numPr>
            </w:pPr>
          </w:p>
        </w:tc>
      </w:tr>
    </w:tbl>
    <w:p w14:paraId="6D2496F2" w14:textId="77777777" w:rsidR="00EA7C5A" w:rsidRDefault="00EA7C5A" w:rsidP="00D06082">
      <w:pPr>
        <w:pStyle w:val="H1Body"/>
      </w:pPr>
    </w:p>
    <w:p w14:paraId="3AD6C866" w14:textId="762AB51C" w:rsidR="00365365" w:rsidRDefault="00365365" w:rsidP="00D06082">
      <w:pPr>
        <w:pStyle w:val="Heading1"/>
      </w:pPr>
      <w:r>
        <w:t xml:space="preserve">Exercise 3 – </w:t>
      </w:r>
      <w:r w:rsidR="00096EDA">
        <w:t>ImageViewer</w:t>
      </w:r>
      <w:r w:rsidR="00966CBF">
        <w:t>.java</w:t>
      </w:r>
    </w:p>
    <w:p w14:paraId="2D16D079" w14:textId="4931E14C" w:rsidR="00096EDA" w:rsidRDefault="00096EDA" w:rsidP="00096EDA">
      <w:pPr>
        <w:pStyle w:val="H1Body"/>
      </w:pPr>
      <w:r>
        <w:t>The third program allows a user to select an image from the file system to view it and zoom in/out. Test the application and document the bugs you find below.</w:t>
      </w:r>
      <w:r w:rsidR="00966CBF">
        <w:t xml:space="preserve"> You should</w:t>
      </w:r>
      <w:r w:rsidR="00CE14B1">
        <w:t xml:space="preserve"> source your own images</w:t>
      </w:r>
      <w:r w:rsidR="00D63907">
        <w:t xml:space="preserve"> to test this application.</w:t>
      </w:r>
    </w:p>
    <w:p w14:paraId="40B2CBB5" w14:textId="77777777" w:rsidR="00C7430A" w:rsidRDefault="00C7430A" w:rsidP="00096EDA">
      <w:pPr>
        <w:pStyle w:val="H1Body"/>
      </w:pPr>
    </w:p>
    <w:p w14:paraId="29B70731" w14:textId="5B8C1CCB" w:rsidR="00C7430A" w:rsidRPr="00096EDA" w:rsidRDefault="00C7430A" w:rsidP="00096EDA">
      <w:pPr>
        <w:pStyle w:val="H1Body"/>
      </w:pPr>
      <w:r w:rsidRPr="00C7430A">
        <w:rPr>
          <w:noProof/>
        </w:rPr>
        <w:drawing>
          <wp:inline distT="0" distB="0" distL="0" distR="0" wp14:anchorId="2939890B" wp14:editId="7CF4D5EE">
            <wp:extent cx="5731510" cy="4314825"/>
            <wp:effectExtent l="19050" t="19050" r="2159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14825"/>
                    </a:xfrm>
                    <a:prstGeom prst="rect">
                      <a:avLst/>
                    </a:prstGeom>
                    <a:ln w="12700">
                      <a:solidFill>
                        <a:schemeClr val="tx1"/>
                      </a:solidFill>
                    </a:ln>
                  </pic:spPr>
                </pic:pic>
              </a:graphicData>
            </a:graphic>
          </wp:inline>
        </w:drawing>
      </w:r>
    </w:p>
    <w:p w14:paraId="357C7DD9" w14:textId="77777777" w:rsidR="00096EDA" w:rsidRDefault="00096EDA" w:rsidP="00096EDA">
      <w:pPr>
        <w:pStyle w:val="H1Body"/>
      </w:pPr>
    </w:p>
    <w:tbl>
      <w:tblPr>
        <w:tblStyle w:val="TableGrid"/>
        <w:tblW w:w="0" w:type="auto"/>
        <w:tblInd w:w="142" w:type="dxa"/>
        <w:tblLook w:val="04A0" w:firstRow="1" w:lastRow="0" w:firstColumn="1" w:lastColumn="0" w:noHBand="0" w:noVBand="1"/>
      </w:tblPr>
      <w:tblGrid>
        <w:gridCol w:w="8874"/>
      </w:tblGrid>
      <w:tr w:rsidR="00096EDA" w14:paraId="5150258D" w14:textId="77777777" w:rsidTr="00420438">
        <w:tc>
          <w:tcPr>
            <w:tcW w:w="8874" w:type="dxa"/>
          </w:tcPr>
          <w:p w14:paraId="03F4BAF0" w14:textId="308B4C16" w:rsidR="00096EDA" w:rsidRDefault="00096EDA" w:rsidP="00096EDA">
            <w:pPr>
              <w:pStyle w:val="H1Body"/>
              <w:numPr>
                <w:ilvl w:val="0"/>
                <w:numId w:val="5"/>
              </w:numPr>
            </w:pPr>
            <w:r>
              <w:t xml:space="preserve"> </w:t>
            </w:r>
            <w:r w:rsidR="00832FDD">
              <w:t xml:space="preserve">After zooming out and gives me </w:t>
            </w:r>
            <w:r w:rsidR="00FB205A">
              <w:t>exception</w:t>
            </w:r>
          </w:p>
          <w:p w14:paraId="5EB43924" w14:textId="6BD22CB4" w:rsidR="00096EDA" w:rsidRDefault="00096EDA" w:rsidP="00096EDA">
            <w:pPr>
              <w:pStyle w:val="H1Body"/>
              <w:numPr>
                <w:ilvl w:val="0"/>
                <w:numId w:val="5"/>
              </w:numPr>
            </w:pPr>
            <w:r>
              <w:t xml:space="preserve"> </w:t>
            </w:r>
            <w:r w:rsidR="00832FDD">
              <w:t xml:space="preserve">After an image and you change a new </w:t>
            </w:r>
            <w:r w:rsidR="00FB205A">
              <w:t>image,</w:t>
            </w:r>
            <w:r w:rsidR="00832FDD">
              <w:t xml:space="preserve"> its doesn’t return to the </w:t>
            </w:r>
            <w:r w:rsidR="00FB205A">
              <w:t>normal</w:t>
            </w:r>
            <w:r w:rsidR="00832FDD">
              <w:t xml:space="preserve"> size just stay zoomed in</w:t>
            </w:r>
          </w:p>
          <w:p w14:paraId="4300FD82" w14:textId="3EFADD36" w:rsidR="00096EDA" w:rsidRDefault="00096EDA" w:rsidP="00096EDA">
            <w:pPr>
              <w:pStyle w:val="H1Body"/>
              <w:numPr>
                <w:ilvl w:val="0"/>
                <w:numId w:val="5"/>
              </w:numPr>
            </w:pPr>
            <w:r>
              <w:t xml:space="preserve"> </w:t>
            </w:r>
            <w:r w:rsidR="00832FDD">
              <w:t xml:space="preserve">Not application name </w:t>
            </w:r>
          </w:p>
          <w:p w14:paraId="180A3F7E" w14:textId="77777777" w:rsidR="00096EDA" w:rsidRDefault="00096EDA" w:rsidP="00096EDA">
            <w:pPr>
              <w:pStyle w:val="H1Body"/>
              <w:numPr>
                <w:ilvl w:val="0"/>
                <w:numId w:val="5"/>
              </w:numPr>
            </w:pPr>
            <w:r>
              <w:t xml:space="preserve"> </w:t>
            </w:r>
          </w:p>
          <w:p w14:paraId="5C328164" w14:textId="77777777" w:rsidR="00096EDA" w:rsidRDefault="00096EDA" w:rsidP="00096EDA">
            <w:pPr>
              <w:pStyle w:val="H1Body"/>
              <w:numPr>
                <w:ilvl w:val="0"/>
                <w:numId w:val="5"/>
              </w:numPr>
            </w:pPr>
            <w:r>
              <w:t xml:space="preserve"> </w:t>
            </w:r>
          </w:p>
          <w:p w14:paraId="189AB126" w14:textId="77777777" w:rsidR="00096EDA" w:rsidRDefault="00096EDA" w:rsidP="00096EDA">
            <w:pPr>
              <w:pStyle w:val="H1Body"/>
              <w:numPr>
                <w:ilvl w:val="0"/>
                <w:numId w:val="5"/>
              </w:numPr>
            </w:pPr>
            <w:r>
              <w:t xml:space="preserve"> </w:t>
            </w:r>
          </w:p>
          <w:p w14:paraId="018AADCA" w14:textId="77777777" w:rsidR="00096EDA" w:rsidRDefault="00096EDA" w:rsidP="00096EDA">
            <w:pPr>
              <w:pStyle w:val="H1Body"/>
              <w:numPr>
                <w:ilvl w:val="0"/>
                <w:numId w:val="5"/>
              </w:numPr>
            </w:pPr>
            <w:r>
              <w:t xml:space="preserve"> </w:t>
            </w:r>
          </w:p>
          <w:p w14:paraId="4039CD97" w14:textId="77777777" w:rsidR="00096EDA" w:rsidRDefault="00096EDA" w:rsidP="00096EDA">
            <w:pPr>
              <w:pStyle w:val="H1Body"/>
              <w:numPr>
                <w:ilvl w:val="0"/>
                <w:numId w:val="5"/>
              </w:numPr>
            </w:pPr>
            <w:r>
              <w:t xml:space="preserve"> </w:t>
            </w:r>
          </w:p>
          <w:p w14:paraId="0490DDF8" w14:textId="77777777" w:rsidR="00096EDA" w:rsidRDefault="00096EDA" w:rsidP="00096EDA">
            <w:pPr>
              <w:pStyle w:val="H1Body"/>
              <w:numPr>
                <w:ilvl w:val="0"/>
                <w:numId w:val="5"/>
              </w:numPr>
            </w:pPr>
            <w:r>
              <w:t xml:space="preserve"> </w:t>
            </w:r>
          </w:p>
          <w:p w14:paraId="44A0364E" w14:textId="77777777" w:rsidR="00096EDA" w:rsidRDefault="00096EDA" w:rsidP="00096EDA">
            <w:pPr>
              <w:pStyle w:val="H1Body"/>
              <w:numPr>
                <w:ilvl w:val="0"/>
                <w:numId w:val="5"/>
              </w:numPr>
            </w:pPr>
          </w:p>
        </w:tc>
      </w:tr>
    </w:tbl>
    <w:p w14:paraId="75075609" w14:textId="77777777" w:rsidR="00096EDA" w:rsidRDefault="00096EDA" w:rsidP="00D06082">
      <w:pPr>
        <w:pStyle w:val="H1Body"/>
      </w:pPr>
    </w:p>
    <w:p w14:paraId="1DD583D5" w14:textId="0C20FAC4" w:rsidR="00651FA9" w:rsidRDefault="00651FA9" w:rsidP="00D06082">
      <w:pPr>
        <w:pStyle w:val="Heading1"/>
      </w:pPr>
      <w:r>
        <w:t xml:space="preserve">Exercise </w:t>
      </w:r>
      <w:r w:rsidR="00365365">
        <w:t>4</w:t>
      </w:r>
      <w:r>
        <w:t xml:space="preserve"> – </w:t>
      </w:r>
      <w:r w:rsidR="00B903D9">
        <w:t>TemperatureConverter.java</w:t>
      </w:r>
    </w:p>
    <w:p w14:paraId="1E3B25BF" w14:textId="3D5A9C0C" w:rsidR="00B903D9" w:rsidRPr="00B903D9" w:rsidRDefault="00B903D9" w:rsidP="00966447">
      <w:pPr>
        <w:pStyle w:val="H2Body"/>
        <w:ind w:left="0"/>
        <w:jc w:val="both"/>
      </w:pPr>
      <w:r>
        <w:t xml:space="preserve">Open TemperatureConverter.java and conduct testing on the program. You may need to look at the code here to perform an analysis of the logic involved. Don’t worry if you are not a Java programmer, </w:t>
      </w:r>
      <w:r w:rsidR="00966447">
        <w:t>the code is very intuitive in terms of where the calculations are being performed.</w:t>
      </w:r>
    </w:p>
    <w:p w14:paraId="232F3ACD" w14:textId="77777777" w:rsidR="00365365" w:rsidRDefault="00365365" w:rsidP="00D06082">
      <w:pPr>
        <w:pStyle w:val="H1Body"/>
      </w:pPr>
    </w:p>
    <w:p w14:paraId="41015102" w14:textId="4D2D0997" w:rsidR="00CD174E" w:rsidRDefault="00CD174E" w:rsidP="00CD174E">
      <w:pPr>
        <w:pStyle w:val="H1Body"/>
        <w:jc w:val="center"/>
      </w:pPr>
      <w:r w:rsidRPr="00CD174E">
        <w:rPr>
          <w:noProof/>
        </w:rPr>
        <w:drawing>
          <wp:inline distT="0" distB="0" distL="0" distR="0" wp14:anchorId="53D5D439" wp14:editId="351A9F07">
            <wp:extent cx="3639058" cy="2067213"/>
            <wp:effectExtent l="19050" t="19050" r="190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9058" cy="2067213"/>
                    </a:xfrm>
                    <a:prstGeom prst="rect">
                      <a:avLst/>
                    </a:prstGeom>
                    <a:ln w="12700">
                      <a:solidFill>
                        <a:schemeClr val="tx1"/>
                      </a:solidFill>
                    </a:ln>
                  </pic:spPr>
                </pic:pic>
              </a:graphicData>
            </a:graphic>
          </wp:inline>
        </w:drawing>
      </w:r>
    </w:p>
    <w:p w14:paraId="58C64066" w14:textId="77777777" w:rsidR="005944EA" w:rsidRDefault="005944EA" w:rsidP="005944EA">
      <w:pPr>
        <w:pStyle w:val="H1Body"/>
      </w:pPr>
    </w:p>
    <w:tbl>
      <w:tblPr>
        <w:tblStyle w:val="TableGrid"/>
        <w:tblW w:w="0" w:type="auto"/>
        <w:tblInd w:w="142" w:type="dxa"/>
        <w:tblLook w:val="04A0" w:firstRow="1" w:lastRow="0" w:firstColumn="1" w:lastColumn="0" w:noHBand="0" w:noVBand="1"/>
      </w:tblPr>
      <w:tblGrid>
        <w:gridCol w:w="8874"/>
      </w:tblGrid>
      <w:tr w:rsidR="005944EA" w14:paraId="1317345B" w14:textId="77777777" w:rsidTr="007658DF">
        <w:tc>
          <w:tcPr>
            <w:tcW w:w="8874" w:type="dxa"/>
          </w:tcPr>
          <w:p w14:paraId="48A17194" w14:textId="77777777" w:rsidR="005944EA" w:rsidRDefault="005944EA" w:rsidP="005944EA">
            <w:pPr>
              <w:pStyle w:val="H1Body"/>
              <w:numPr>
                <w:ilvl w:val="0"/>
                <w:numId w:val="6"/>
              </w:numPr>
            </w:pPr>
            <w:r>
              <w:t xml:space="preserve"> </w:t>
            </w:r>
          </w:p>
          <w:p w14:paraId="748F2383" w14:textId="77777777" w:rsidR="005944EA" w:rsidRDefault="005944EA" w:rsidP="005944EA">
            <w:pPr>
              <w:pStyle w:val="H1Body"/>
              <w:numPr>
                <w:ilvl w:val="0"/>
                <w:numId w:val="6"/>
              </w:numPr>
            </w:pPr>
            <w:r>
              <w:t xml:space="preserve"> </w:t>
            </w:r>
          </w:p>
          <w:p w14:paraId="3252563F" w14:textId="77777777" w:rsidR="005944EA" w:rsidRDefault="005944EA" w:rsidP="005944EA">
            <w:pPr>
              <w:pStyle w:val="H1Body"/>
              <w:numPr>
                <w:ilvl w:val="0"/>
                <w:numId w:val="6"/>
              </w:numPr>
            </w:pPr>
            <w:r>
              <w:t xml:space="preserve"> </w:t>
            </w:r>
          </w:p>
          <w:p w14:paraId="1BC379E4" w14:textId="77777777" w:rsidR="005944EA" w:rsidRDefault="005944EA" w:rsidP="005944EA">
            <w:pPr>
              <w:pStyle w:val="H1Body"/>
              <w:numPr>
                <w:ilvl w:val="0"/>
                <w:numId w:val="6"/>
              </w:numPr>
            </w:pPr>
            <w:r>
              <w:t xml:space="preserve"> </w:t>
            </w:r>
          </w:p>
          <w:p w14:paraId="3527F2DA" w14:textId="77777777" w:rsidR="005944EA" w:rsidRDefault="005944EA" w:rsidP="005944EA">
            <w:pPr>
              <w:pStyle w:val="H1Body"/>
              <w:numPr>
                <w:ilvl w:val="0"/>
                <w:numId w:val="6"/>
              </w:numPr>
            </w:pPr>
            <w:r>
              <w:t xml:space="preserve"> </w:t>
            </w:r>
          </w:p>
          <w:p w14:paraId="589C528F" w14:textId="77777777" w:rsidR="005944EA" w:rsidRDefault="005944EA" w:rsidP="005944EA">
            <w:pPr>
              <w:pStyle w:val="H1Body"/>
              <w:numPr>
                <w:ilvl w:val="0"/>
                <w:numId w:val="6"/>
              </w:numPr>
            </w:pPr>
            <w:r>
              <w:t xml:space="preserve"> </w:t>
            </w:r>
          </w:p>
          <w:p w14:paraId="00182F17" w14:textId="77777777" w:rsidR="005944EA" w:rsidRDefault="005944EA" w:rsidP="005944EA">
            <w:pPr>
              <w:pStyle w:val="H1Body"/>
              <w:numPr>
                <w:ilvl w:val="0"/>
                <w:numId w:val="6"/>
              </w:numPr>
            </w:pPr>
            <w:r>
              <w:t xml:space="preserve"> </w:t>
            </w:r>
          </w:p>
          <w:p w14:paraId="3AD3317D" w14:textId="77777777" w:rsidR="005944EA" w:rsidRDefault="005944EA" w:rsidP="005944EA">
            <w:pPr>
              <w:pStyle w:val="H1Body"/>
              <w:numPr>
                <w:ilvl w:val="0"/>
                <w:numId w:val="6"/>
              </w:numPr>
            </w:pPr>
            <w:r>
              <w:t xml:space="preserve"> </w:t>
            </w:r>
          </w:p>
          <w:p w14:paraId="531E61BA" w14:textId="77777777" w:rsidR="005944EA" w:rsidRDefault="005944EA" w:rsidP="005944EA">
            <w:pPr>
              <w:pStyle w:val="H1Body"/>
              <w:numPr>
                <w:ilvl w:val="0"/>
                <w:numId w:val="6"/>
              </w:numPr>
            </w:pPr>
            <w:r>
              <w:t xml:space="preserve"> </w:t>
            </w:r>
          </w:p>
          <w:p w14:paraId="4F97F177" w14:textId="77777777" w:rsidR="005944EA" w:rsidRDefault="005944EA" w:rsidP="005944EA">
            <w:pPr>
              <w:pStyle w:val="H1Body"/>
              <w:numPr>
                <w:ilvl w:val="0"/>
                <w:numId w:val="6"/>
              </w:numPr>
            </w:pPr>
          </w:p>
        </w:tc>
      </w:tr>
    </w:tbl>
    <w:p w14:paraId="3EE1E9D8" w14:textId="77777777" w:rsidR="00365365" w:rsidRDefault="00365365" w:rsidP="00D06082">
      <w:pPr>
        <w:pStyle w:val="H1Body"/>
      </w:pPr>
    </w:p>
    <w:p w14:paraId="35FC694E" w14:textId="57200783" w:rsidR="007D5D38" w:rsidRDefault="007D5D38" w:rsidP="007D5D38">
      <w:pPr>
        <w:pStyle w:val="Heading1"/>
      </w:pPr>
      <w:r>
        <w:t>Lab Summary</w:t>
      </w:r>
    </w:p>
    <w:p w14:paraId="0F990ED5" w14:textId="285B47B7" w:rsidR="007D5D38" w:rsidRPr="007D5D38" w:rsidRDefault="002F1C04" w:rsidP="00BE5D85">
      <w:pPr>
        <w:pStyle w:val="H2Body"/>
        <w:ind w:left="0"/>
        <w:jc w:val="both"/>
      </w:pPr>
      <w:r>
        <w:t>We have</w:t>
      </w:r>
      <w:r w:rsidR="005944EA">
        <w:t xml:space="preserve"> explored </w:t>
      </w:r>
      <w:r>
        <w:t>some of the simplest applications possible in this lab to get a feel that even deceptively simple programs can be littered with defects or things that could easily lead to something being labelled as a defect in the future.</w:t>
      </w:r>
      <w:r w:rsidR="00BE5D85">
        <w:t xml:space="preserve"> In the next lab, we will associate defects with actual use cases of the applications so that the defects discovered are clearly aligned with the expected functionality of the applications we are testing.</w:t>
      </w:r>
    </w:p>
    <w:p w14:paraId="7BD4E493" w14:textId="77777777" w:rsidR="00365365" w:rsidRDefault="00365365" w:rsidP="00893F27">
      <w:pPr>
        <w:pStyle w:val="H2Body"/>
      </w:pPr>
    </w:p>
    <w:p w14:paraId="3151C4D4" w14:textId="28404830" w:rsidR="00977901" w:rsidRDefault="00977901" w:rsidP="00D06082"/>
    <w:p w14:paraId="2CEC24D1" w14:textId="77777777" w:rsidR="00BC58CB" w:rsidRDefault="00BC58CB">
      <w:pPr>
        <w:rPr>
          <w:rFonts w:asciiTheme="majorHAnsi" w:eastAsiaTheme="majorEastAsia" w:hAnsiTheme="majorHAnsi" w:cstheme="majorBidi"/>
          <w:b/>
          <w:color w:val="000000" w:themeColor="text1"/>
          <w:sz w:val="32"/>
          <w:szCs w:val="32"/>
        </w:rPr>
      </w:pPr>
      <w:r>
        <w:br w:type="page"/>
      </w:r>
    </w:p>
    <w:p w14:paraId="6BD1FAB4" w14:textId="73F58494" w:rsidR="00E14779" w:rsidRDefault="001D00FC" w:rsidP="001D00FC">
      <w:pPr>
        <w:pStyle w:val="Heading1"/>
      </w:pPr>
      <w:r>
        <w:lastRenderedPageBreak/>
        <w:t>Appendix A – IntelliJ Project Setup</w:t>
      </w:r>
    </w:p>
    <w:p w14:paraId="26880010" w14:textId="72DF2378" w:rsidR="001D00FC" w:rsidRDefault="008C5530" w:rsidP="001D00FC">
      <w:pPr>
        <w:pStyle w:val="H2Body"/>
        <w:ind w:left="0"/>
      </w:pPr>
      <w:r w:rsidRPr="008C5530">
        <w:rPr>
          <w:noProof/>
        </w:rPr>
        <w:drawing>
          <wp:inline distT="0" distB="0" distL="0" distR="0" wp14:anchorId="7560AF1F" wp14:editId="72E2181C">
            <wp:extent cx="5731510" cy="4707890"/>
            <wp:effectExtent l="19050" t="19050" r="215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07890"/>
                    </a:xfrm>
                    <a:prstGeom prst="rect">
                      <a:avLst/>
                    </a:prstGeom>
                    <a:ln w="12700">
                      <a:solidFill>
                        <a:schemeClr val="tx1"/>
                      </a:solidFill>
                    </a:ln>
                  </pic:spPr>
                </pic:pic>
              </a:graphicData>
            </a:graphic>
          </wp:inline>
        </w:drawing>
      </w:r>
    </w:p>
    <w:p w14:paraId="51A5445B" w14:textId="1548234B" w:rsidR="00DF02E6" w:rsidRDefault="00DF02E6" w:rsidP="001D00FC">
      <w:pPr>
        <w:pStyle w:val="H2Body"/>
        <w:ind w:left="0"/>
      </w:pPr>
    </w:p>
    <w:p w14:paraId="1781E4E9" w14:textId="6F231DCE" w:rsidR="009F0F81" w:rsidRDefault="009F0F81" w:rsidP="001D00FC">
      <w:pPr>
        <w:pStyle w:val="H2Body"/>
        <w:ind w:left="0"/>
      </w:pPr>
      <w:r>
        <w:rPr>
          <w:noProof/>
        </w:rPr>
        <w:lastRenderedPageBreak/>
        <w:drawing>
          <wp:inline distT="0" distB="0" distL="0" distR="0" wp14:anchorId="144F4D14" wp14:editId="527CE511">
            <wp:extent cx="4601210" cy="5267960"/>
            <wp:effectExtent l="19050" t="19050" r="2794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1210" cy="5267960"/>
                    </a:xfrm>
                    <a:prstGeom prst="rect">
                      <a:avLst/>
                    </a:prstGeom>
                    <a:noFill/>
                    <a:ln w="12700">
                      <a:solidFill>
                        <a:schemeClr val="tx1"/>
                      </a:solidFill>
                    </a:ln>
                  </pic:spPr>
                </pic:pic>
              </a:graphicData>
            </a:graphic>
          </wp:inline>
        </w:drawing>
      </w:r>
    </w:p>
    <w:p w14:paraId="47CE6BDB" w14:textId="0B7EC420" w:rsidR="00523AB4" w:rsidRDefault="00523AB4" w:rsidP="001D00FC">
      <w:pPr>
        <w:pStyle w:val="H2Body"/>
        <w:ind w:left="0"/>
      </w:pPr>
    </w:p>
    <w:p w14:paraId="4F497387" w14:textId="7F032B54" w:rsidR="0053053B" w:rsidRDefault="00652006" w:rsidP="001D00FC">
      <w:pPr>
        <w:pStyle w:val="H2Body"/>
        <w:ind w:left="0"/>
      </w:pPr>
      <w:r w:rsidRPr="00652006">
        <w:rPr>
          <w:noProof/>
        </w:rPr>
        <w:drawing>
          <wp:inline distT="0" distB="0" distL="0" distR="0" wp14:anchorId="37A239C4" wp14:editId="32E04C2B">
            <wp:extent cx="5048955" cy="2429214"/>
            <wp:effectExtent l="19050" t="19050" r="1841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955" cy="2429214"/>
                    </a:xfrm>
                    <a:prstGeom prst="rect">
                      <a:avLst/>
                    </a:prstGeom>
                    <a:ln w="12700">
                      <a:solidFill>
                        <a:schemeClr val="tx1"/>
                      </a:solidFill>
                    </a:ln>
                  </pic:spPr>
                </pic:pic>
              </a:graphicData>
            </a:graphic>
          </wp:inline>
        </w:drawing>
      </w:r>
    </w:p>
    <w:p w14:paraId="20F878FE" w14:textId="605F96B0" w:rsidR="00141816" w:rsidRDefault="00141816" w:rsidP="001D00FC">
      <w:pPr>
        <w:pStyle w:val="H2Body"/>
        <w:ind w:left="0"/>
      </w:pPr>
    </w:p>
    <w:p w14:paraId="2B30C7F9" w14:textId="2F9B4D5F" w:rsidR="00B616C7" w:rsidRPr="001D00FC" w:rsidRDefault="00D85D71" w:rsidP="001D00FC">
      <w:pPr>
        <w:pStyle w:val="H2Body"/>
        <w:ind w:left="0"/>
      </w:pPr>
      <w:r w:rsidRPr="00D85D71">
        <w:rPr>
          <w:noProof/>
        </w:rPr>
        <w:lastRenderedPageBreak/>
        <w:drawing>
          <wp:inline distT="0" distB="0" distL="0" distR="0" wp14:anchorId="73F3F233" wp14:editId="2D3AA2A5">
            <wp:extent cx="4772691" cy="4353533"/>
            <wp:effectExtent l="19050" t="19050" r="88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691" cy="4353533"/>
                    </a:xfrm>
                    <a:prstGeom prst="rect">
                      <a:avLst/>
                    </a:prstGeom>
                    <a:ln w="12700">
                      <a:solidFill>
                        <a:schemeClr val="tx1"/>
                      </a:solidFill>
                    </a:ln>
                  </pic:spPr>
                </pic:pic>
              </a:graphicData>
            </a:graphic>
          </wp:inline>
        </w:drawing>
      </w:r>
    </w:p>
    <w:sectPr w:rsidR="00B616C7" w:rsidRPr="001D00FC">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412C" w14:textId="77777777" w:rsidR="009D21A2" w:rsidRDefault="009D21A2" w:rsidP="00DB5310">
      <w:pPr>
        <w:spacing w:after="0" w:line="240" w:lineRule="auto"/>
      </w:pPr>
      <w:r>
        <w:separator/>
      </w:r>
    </w:p>
  </w:endnote>
  <w:endnote w:type="continuationSeparator" w:id="0">
    <w:p w14:paraId="3A5196EF" w14:textId="77777777" w:rsidR="009D21A2" w:rsidRDefault="009D21A2" w:rsidP="00DB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06930"/>
      <w:docPartObj>
        <w:docPartGallery w:val="Page Numbers (Bottom of Page)"/>
        <w:docPartUnique/>
      </w:docPartObj>
    </w:sdtPr>
    <w:sdtEndPr/>
    <w:sdtContent>
      <w:sdt>
        <w:sdtPr>
          <w:id w:val="-1769616900"/>
          <w:docPartObj>
            <w:docPartGallery w:val="Page Numbers (Top of Page)"/>
            <w:docPartUnique/>
          </w:docPartObj>
        </w:sdtPr>
        <w:sdtEndPr/>
        <w:sdtContent>
          <w:p w14:paraId="63E7DA19" w14:textId="1F754888" w:rsidR="00BF7461" w:rsidRDefault="00184B6F" w:rsidP="00701A76">
            <w:pPr>
              <w:pStyle w:val="Footer"/>
              <w:jc w:val="center"/>
            </w:pPr>
            <w:sdt>
              <w:sdtPr>
                <w:alias w:val="Title"/>
                <w:tag w:val=""/>
                <w:id w:val="-1949687043"/>
                <w:placeholder>
                  <w:docPart w:val="8EF9128721164ACBBDDECA9B354C95E4"/>
                </w:placeholder>
                <w:dataBinding w:prefixMappings="xmlns:ns0='http://purl.org/dc/elements/1.1/' xmlns:ns1='http://schemas.openxmlformats.org/package/2006/metadata/core-properties' " w:xpath="/ns1:coreProperties[1]/ns0:title[1]" w:storeItemID="{6C3C8BC8-F283-45AE-878A-BAB7291924A1}"/>
                <w:text/>
              </w:sdtPr>
              <w:sdtEndPr/>
              <w:sdtContent>
                <w:r w:rsidR="007555D7">
                  <w:t>Lab 1A – Exploratory Testing</w:t>
                </w:r>
              </w:sdtContent>
            </w:sdt>
            <w:r w:rsidR="00BF7461">
              <w:tab/>
            </w:r>
            <w:r w:rsidR="00BF7461">
              <w:tab/>
              <w:t xml:space="preserve">Page </w:t>
            </w:r>
            <w:r w:rsidR="00BF7461">
              <w:rPr>
                <w:b/>
                <w:bCs/>
                <w:sz w:val="24"/>
                <w:szCs w:val="24"/>
              </w:rPr>
              <w:fldChar w:fldCharType="begin"/>
            </w:r>
            <w:r w:rsidR="00BF7461">
              <w:rPr>
                <w:b/>
                <w:bCs/>
              </w:rPr>
              <w:instrText xml:space="preserve"> PAGE </w:instrText>
            </w:r>
            <w:r w:rsidR="00BF7461">
              <w:rPr>
                <w:b/>
                <w:bCs/>
                <w:sz w:val="24"/>
                <w:szCs w:val="24"/>
              </w:rPr>
              <w:fldChar w:fldCharType="separate"/>
            </w:r>
            <w:r w:rsidR="00BF7461">
              <w:rPr>
                <w:b/>
                <w:bCs/>
                <w:noProof/>
              </w:rPr>
              <w:t>2</w:t>
            </w:r>
            <w:r w:rsidR="00BF7461">
              <w:rPr>
                <w:b/>
                <w:bCs/>
                <w:sz w:val="24"/>
                <w:szCs w:val="24"/>
              </w:rPr>
              <w:fldChar w:fldCharType="end"/>
            </w:r>
            <w:r w:rsidR="00BF7461">
              <w:t xml:space="preserve"> of </w:t>
            </w:r>
            <w:r w:rsidR="00BF7461">
              <w:rPr>
                <w:b/>
                <w:bCs/>
                <w:sz w:val="24"/>
                <w:szCs w:val="24"/>
              </w:rPr>
              <w:fldChar w:fldCharType="begin"/>
            </w:r>
            <w:r w:rsidR="00BF7461">
              <w:rPr>
                <w:b/>
                <w:bCs/>
              </w:rPr>
              <w:instrText xml:space="preserve"> NUMPAGES  </w:instrText>
            </w:r>
            <w:r w:rsidR="00BF7461">
              <w:rPr>
                <w:b/>
                <w:bCs/>
                <w:sz w:val="24"/>
                <w:szCs w:val="24"/>
              </w:rPr>
              <w:fldChar w:fldCharType="separate"/>
            </w:r>
            <w:r w:rsidR="00BF7461">
              <w:rPr>
                <w:b/>
                <w:bCs/>
                <w:noProof/>
              </w:rPr>
              <w:t>2</w:t>
            </w:r>
            <w:r w:rsidR="00BF7461">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AA5D" w14:textId="77777777" w:rsidR="009D21A2" w:rsidRDefault="009D21A2" w:rsidP="00DB5310">
      <w:pPr>
        <w:spacing w:after="0" w:line="240" w:lineRule="auto"/>
      </w:pPr>
      <w:r>
        <w:separator/>
      </w:r>
    </w:p>
  </w:footnote>
  <w:footnote w:type="continuationSeparator" w:id="0">
    <w:p w14:paraId="1B9CB079" w14:textId="77777777" w:rsidR="009D21A2" w:rsidRDefault="009D21A2" w:rsidP="00DB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4CC7" w14:textId="77777777" w:rsidR="00DB5310" w:rsidRDefault="00D06082" w:rsidP="00DB5310">
    <w:pPr>
      <w:pStyle w:val="Header"/>
      <w:jc w:val="right"/>
    </w:pPr>
    <w:r>
      <w:rPr>
        <w:noProof/>
      </w:rPr>
      <w:drawing>
        <wp:anchor distT="0" distB="0" distL="114300" distR="114300" simplePos="0" relativeHeight="251658240" behindDoc="0" locked="0" layoutInCell="1" allowOverlap="1" wp14:anchorId="272EED9D" wp14:editId="4E5E5E60">
          <wp:simplePos x="0" y="0"/>
          <wp:positionH relativeFrom="column">
            <wp:posOffset>4800600</wp:posOffset>
          </wp:positionH>
          <wp:positionV relativeFrom="paragraph">
            <wp:posOffset>-49530</wp:posOffset>
          </wp:positionV>
          <wp:extent cx="1291119" cy="495935"/>
          <wp:effectExtent l="0" t="0" r="4445" b="0"/>
          <wp:wrapNone/>
          <wp:docPr id="375210254" name="Picture 375210254" descr="mmu logo - Deluxe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ogo - Deluxe Be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119" cy="4959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BAE"/>
    <w:multiLevelType w:val="hybridMultilevel"/>
    <w:tmpl w:val="84A06E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E82AB2"/>
    <w:multiLevelType w:val="hybridMultilevel"/>
    <w:tmpl w:val="429A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C725E"/>
    <w:multiLevelType w:val="hybridMultilevel"/>
    <w:tmpl w:val="84A06E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3077BB"/>
    <w:multiLevelType w:val="hybridMultilevel"/>
    <w:tmpl w:val="3A346D2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37E05148"/>
    <w:multiLevelType w:val="hybridMultilevel"/>
    <w:tmpl w:val="84A06E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832FCB"/>
    <w:multiLevelType w:val="hybridMultilevel"/>
    <w:tmpl w:val="84A06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266471">
    <w:abstractNumId w:val="1"/>
  </w:num>
  <w:num w:numId="2" w16cid:durableId="614403740">
    <w:abstractNumId w:val="3"/>
  </w:num>
  <w:num w:numId="3" w16cid:durableId="1827630209">
    <w:abstractNumId w:val="5"/>
  </w:num>
  <w:num w:numId="4" w16cid:durableId="219562289">
    <w:abstractNumId w:val="0"/>
  </w:num>
  <w:num w:numId="5" w16cid:durableId="1442802701">
    <w:abstractNumId w:val="2"/>
  </w:num>
  <w:num w:numId="6" w16cid:durableId="1899626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Q1MjIxNjEzNDFQ0lEKTi0uzszPAykwrAUAbLq4piwAAAA="/>
  </w:docVars>
  <w:rsids>
    <w:rsidRoot w:val="00112B72"/>
    <w:rsid w:val="00031BDD"/>
    <w:rsid w:val="00086D44"/>
    <w:rsid w:val="00087571"/>
    <w:rsid w:val="00096EDA"/>
    <w:rsid w:val="000A04C4"/>
    <w:rsid w:val="000D768E"/>
    <w:rsid w:val="000E371C"/>
    <w:rsid w:val="001024C8"/>
    <w:rsid w:val="0011164E"/>
    <w:rsid w:val="00112B72"/>
    <w:rsid w:val="00141816"/>
    <w:rsid w:val="00184B6F"/>
    <w:rsid w:val="001D00FC"/>
    <w:rsid w:val="001D6DE8"/>
    <w:rsid w:val="00266252"/>
    <w:rsid w:val="002E410C"/>
    <w:rsid w:val="002F1C04"/>
    <w:rsid w:val="0035014F"/>
    <w:rsid w:val="00365365"/>
    <w:rsid w:val="003756A7"/>
    <w:rsid w:val="00383E7B"/>
    <w:rsid w:val="003A4A7E"/>
    <w:rsid w:val="003E0250"/>
    <w:rsid w:val="0043429D"/>
    <w:rsid w:val="00442728"/>
    <w:rsid w:val="004821DF"/>
    <w:rsid w:val="004E6684"/>
    <w:rsid w:val="0050583E"/>
    <w:rsid w:val="00523AB4"/>
    <w:rsid w:val="0053053B"/>
    <w:rsid w:val="005776D7"/>
    <w:rsid w:val="005944EA"/>
    <w:rsid w:val="00597CB3"/>
    <w:rsid w:val="006232A4"/>
    <w:rsid w:val="00646B46"/>
    <w:rsid w:val="00651FA9"/>
    <w:rsid w:val="00652006"/>
    <w:rsid w:val="006C1862"/>
    <w:rsid w:val="006F462A"/>
    <w:rsid w:val="00701A76"/>
    <w:rsid w:val="00706C5B"/>
    <w:rsid w:val="00737DAA"/>
    <w:rsid w:val="007555D7"/>
    <w:rsid w:val="00771288"/>
    <w:rsid w:val="00794752"/>
    <w:rsid w:val="007A5876"/>
    <w:rsid w:val="007D5D38"/>
    <w:rsid w:val="0082700B"/>
    <w:rsid w:val="00832FDD"/>
    <w:rsid w:val="00844672"/>
    <w:rsid w:val="00861E5F"/>
    <w:rsid w:val="0088520C"/>
    <w:rsid w:val="00893F27"/>
    <w:rsid w:val="008C5530"/>
    <w:rsid w:val="008D31BD"/>
    <w:rsid w:val="008E478B"/>
    <w:rsid w:val="00935E28"/>
    <w:rsid w:val="00955DA6"/>
    <w:rsid w:val="00966447"/>
    <w:rsid w:val="00966CBF"/>
    <w:rsid w:val="00970EA3"/>
    <w:rsid w:val="00977901"/>
    <w:rsid w:val="009A4F51"/>
    <w:rsid w:val="009D21A2"/>
    <w:rsid w:val="009F0F81"/>
    <w:rsid w:val="00A27304"/>
    <w:rsid w:val="00A67C94"/>
    <w:rsid w:val="00AB5401"/>
    <w:rsid w:val="00AC5D4F"/>
    <w:rsid w:val="00AD58A5"/>
    <w:rsid w:val="00AD5E71"/>
    <w:rsid w:val="00B03FA1"/>
    <w:rsid w:val="00B477F3"/>
    <w:rsid w:val="00B616C7"/>
    <w:rsid w:val="00B6506E"/>
    <w:rsid w:val="00B71C05"/>
    <w:rsid w:val="00B903D9"/>
    <w:rsid w:val="00BC58CB"/>
    <w:rsid w:val="00BD6B8B"/>
    <w:rsid w:val="00BE5D85"/>
    <w:rsid w:val="00BF2617"/>
    <w:rsid w:val="00BF6016"/>
    <w:rsid w:val="00BF7461"/>
    <w:rsid w:val="00C158AB"/>
    <w:rsid w:val="00C24019"/>
    <w:rsid w:val="00C3719D"/>
    <w:rsid w:val="00C7430A"/>
    <w:rsid w:val="00C90D92"/>
    <w:rsid w:val="00CA30EB"/>
    <w:rsid w:val="00CB47B0"/>
    <w:rsid w:val="00CC13FB"/>
    <w:rsid w:val="00CD174E"/>
    <w:rsid w:val="00CE14B1"/>
    <w:rsid w:val="00CE755A"/>
    <w:rsid w:val="00D06082"/>
    <w:rsid w:val="00D13168"/>
    <w:rsid w:val="00D140C4"/>
    <w:rsid w:val="00D63907"/>
    <w:rsid w:val="00D85D71"/>
    <w:rsid w:val="00D97D4A"/>
    <w:rsid w:val="00DB5310"/>
    <w:rsid w:val="00DD4839"/>
    <w:rsid w:val="00DF02E6"/>
    <w:rsid w:val="00E14779"/>
    <w:rsid w:val="00E8570B"/>
    <w:rsid w:val="00EA7C5A"/>
    <w:rsid w:val="00EB3142"/>
    <w:rsid w:val="00EF2774"/>
    <w:rsid w:val="00EF6555"/>
    <w:rsid w:val="00F42F6C"/>
    <w:rsid w:val="00F85FC6"/>
    <w:rsid w:val="00FB205A"/>
    <w:rsid w:val="00FB42D1"/>
    <w:rsid w:val="00FE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E9B1D"/>
  <w15:chartTrackingRefBased/>
  <w15:docId w15:val="{F60499F2-3C39-4304-ABA3-01082FF4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4EA"/>
  </w:style>
  <w:style w:type="paragraph" w:styleId="Heading1">
    <w:name w:val="heading 1"/>
    <w:basedOn w:val="Normal"/>
    <w:next w:val="H2Body"/>
    <w:link w:val="Heading1Char"/>
    <w:uiPriority w:val="9"/>
    <w:qFormat/>
    <w:rsid w:val="003A4A7E"/>
    <w:pPr>
      <w:keepNext/>
      <w:keepLines/>
      <w:pBdr>
        <w:bottom w:val="single" w:sz="12"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H2Body"/>
    <w:link w:val="Heading2Char"/>
    <w:uiPriority w:val="9"/>
    <w:unhideWhenUsed/>
    <w:qFormat/>
    <w:rsid w:val="003A4A7E"/>
    <w:pPr>
      <w:keepNext/>
      <w:keepLines/>
      <w:pBdr>
        <w:bottom w:val="single" w:sz="12" w:space="1" w:color="A8D08D" w:themeColor="accent6" w:themeTint="99"/>
      </w:pBdr>
      <w:spacing w:before="120" w:after="120"/>
      <w:ind w:left="426"/>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7E"/>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DB531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10"/>
  </w:style>
  <w:style w:type="paragraph" w:styleId="Footer">
    <w:name w:val="footer"/>
    <w:basedOn w:val="Normal"/>
    <w:link w:val="FooterChar"/>
    <w:uiPriority w:val="99"/>
    <w:unhideWhenUsed/>
    <w:rsid w:val="00DB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10"/>
  </w:style>
  <w:style w:type="character" w:customStyle="1" w:styleId="Heading2Char">
    <w:name w:val="Heading 2 Char"/>
    <w:basedOn w:val="DefaultParagraphFont"/>
    <w:link w:val="Heading2"/>
    <w:uiPriority w:val="9"/>
    <w:rsid w:val="003A4A7E"/>
    <w:rPr>
      <w:rFonts w:asciiTheme="majorHAnsi" w:eastAsiaTheme="majorEastAsia" w:hAnsiTheme="majorHAnsi" w:cstheme="majorBidi"/>
      <w:b/>
      <w:bCs/>
      <w:color w:val="000000" w:themeColor="text1"/>
      <w:sz w:val="26"/>
      <w:szCs w:val="26"/>
    </w:rPr>
  </w:style>
  <w:style w:type="paragraph" w:styleId="Caption">
    <w:name w:val="caption"/>
    <w:basedOn w:val="Normal"/>
    <w:next w:val="Normal"/>
    <w:uiPriority w:val="35"/>
    <w:unhideWhenUsed/>
    <w:qFormat/>
    <w:rsid w:val="00AD5E71"/>
    <w:pPr>
      <w:spacing w:after="200" w:line="240" w:lineRule="auto"/>
    </w:pPr>
    <w:rPr>
      <w:iCs/>
      <w:color w:val="000000" w:themeColor="text1"/>
      <w:sz w:val="18"/>
      <w:szCs w:val="18"/>
    </w:rPr>
  </w:style>
  <w:style w:type="paragraph" w:styleId="NoSpacing">
    <w:name w:val="No Spacing"/>
    <w:uiPriority w:val="1"/>
    <w:qFormat/>
    <w:rsid w:val="00BF7461"/>
    <w:pPr>
      <w:spacing w:after="0" w:line="240" w:lineRule="auto"/>
    </w:pPr>
  </w:style>
  <w:style w:type="character" w:styleId="PlaceholderText">
    <w:name w:val="Placeholder Text"/>
    <w:basedOn w:val="DefaultParagraphFont"/>
    <w:uiPriority w:val="99"/>
    <w:semiHidden/>
    <w:rsid w:val="00BF7461"/>
    <w:rPr>
      <w:color w:val="808080"/>
    </w:rPr>
  </w:style>
  <w:style w:type="paragraph" w:customStyle="1" w:styleId="H1Body">
    <w:name w:val="H1Body"/>
    <w:basedOn w:val="Normal"/>
    <w:link w:val="H1BodyChar"/>
    <w:qFormat/>
    <w:rsid w:val="004E6684"/>
    <w:pPr>
      <w:spacing w:after="40"/>
      <w:ind w:left="142"/>
    </w:pPr>
  </w:style>
  <w:style w:type="character" w:customStyle="1" w:styleId="H1BodyChar">
    <w:name w:val="H1Body Char"/>
    <w:basedOn w:val="DefaultParagraphFont"/>
    <w:link w:val="H1Body"/>
    <w:rsid w:val="004E6684"/>
  </w:style>
  <w:style w:type="paragraph" w:customStyle="1" w:styleId="H2Body">
    <w:name w:val="H2Body"/>
    <w:basedOn w:val="H1Body"/>
    <w:link w:val="H2BodyChar"/>
    <w:qFormat/>
    <w:rsid w:val="00651FA9"/>
    <w:pPr>
      <w:ind w:left="709"/>
    </w:pPr>
  </w:style>
  <w:style w:type="character" w:customStyle="1" w:styleId="H2BodyChar">
    <w:name w:val="H2Body Char"/>
    <w:basedOn w:val="H1BodyChar"/>
    <w:link w:val="H2Body"/>
    <w:rsid w:val="00651FA9"/>
  </w:style>
  <w:style w:type="table" w:styleId="TableGrid">
    <w:name w:val="Table Grid"/>
    <w:basedOn w:val="TableNormal"/>
    <w:uiPriority w:val="39"/>
    <w:rsid w:val="0026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OneDrive%20-%20MMU\Teaching\23-24\Software%20Testing%20&amp;%20Quality%20Assurance\Delivery\Templates\Lab%20Work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F9128721164ACBBDDECA9B354C95E4"/>
        <w:category>
          <w:name w:val="General"/>
          <w:gallery w:val="placeholder"/>
        </w:category>
        <w:types>
          <w:type w:val="bbPlcHdr"/>
        </w:types>
        <w:behaviors>
          <w:behavior w:val="content"/>
        </w:behaviors>
        <w:guid w:val="{9ECF2916-3D99-4491-AD0F-DFB760936634}"/>
      </w:docPartPr>
      <w:docPartBody>
        <w:p w:rsidR="00C13E98" w:rsidRDefault="00586DE9">
          <w:pPr>
            <w:pStyle w:val="8EF9128721164ACBBDDECA9B354C95E4"/>
          </w:pPr>
          <w:r w:rsidRPr="00C13C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E2"/>
    <w:rsid w:val="000A0189"/>
    <w:rsid w:val="001609E2"/>
    <w:rsid w:val="00586DE9"/>
    <w:rsid w:val="00C13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F9128721164ACBBDDECA9B354C95E4">
    <w:name w:val="8EF9128721164ACBBDDECA9B354C9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72baa17-facb-4c0b-bc29-1569e6c44c04" xsi:nil="true"/>
    <lcf76f155ced4ddcb4097134ff3c332f xmlns="728cebbb-7fa5-47b2-abac-67ce75316d8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FD2C1895F40E4BA83736360F25857B" ma:contentTypeVersion="15" ma:contentTypeDescription="Create a new document." ma:contentTypeScope="" ma:versionID="ec5832ec1a77a99cd495cd6fb97530da">
  <xsd:schema xmlns:xsd="http://www.w3.org/2001/XMLSchema" xmlns:xs="http://www.w3.org/2001/XMLSchema" xmlns:p="http://schemas.microsoft.com/office/2006/metadata/properties" xmlns:ns2="728cebbb-7fa5-47b2-abac-67ce75316d80" xmlns:ns3="672baa17-facb-4c0b-bc29-1569e6c44c04" targetNamespace="http://schemas.microsoft.com/office/2006/metadata/properties" ma:root="true" ma:fieldsID="7a20055b22e19bb32d3d5cd4e777e993" ns2:_="" ns3:_="">
    <xsd:import namespace="728cebbb-7fa5-47b2-abac-67ce75316d80"/>
    <xsd:import namespace="672baa17-facb-4c0b-bc29-1569e6c44c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ebbb-7fa5-47b2-abac-67ce75316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2baa17-facb-4c0b-bc29-1569e6c44c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4ba02-ceca-4887-aead-482b66aabba2}" ma:internalName="TaxCatchAll" ma:showField="CatchAllData" ma:web="672baa17-facb-4c0b-bc29-1569e6c44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AD29B-3CC3-4729-B618-2B70EC718EC8}">
  <ds:schemaRefs>
    <ds:schemaRef ds:uri="http://schemas.openxmlformats.org/officeDocument/2006/bibliography"/>
  </ds:schemaRefs>
</ds:datastoreItem>
</file>

<file path=customXml/itemProps2.xml><?xml version="1.0" encoding="utf-8"?>
<ds:datastoreItem xmlns:ds="http://schemas.openxmlformats.org/officeDocument/2006/customXml" ds:itemID="{6E1262AA-83CE-4641-885F-43537A46C5C6}">
  <ds:schemaRefs>
    <ds:schemaRef ds:uri="http://schemas.microsoft.com/office/2006/metadata/properties"/>
    <ds:schemaRef ds:uri="http://schemas.microsoft.com/office/infopath/2007/PartnerControls"/>
    <ds:schemaRef ds:uri="672baa17-facb-4c0b-bc29-1569e6c44c04"/>
    <ds:schemaRef ds:uri="728cebbb-7fa5-47b2-abac-67ce75316d80"/>
  </ds:schemaRefs>
</ds:datastoreItem>
</file>

<file path=customXml/itemProps3.xml><?xml version="1.0" encoding="utf-8"?>
<ds:datastoreItem xmlns:ds="http://schemas.openxmlformats.org/officeDocument/2006/customXml" ds:itemID="{9AF2CA7F-6F1C-4D78-8D77-8AFDC26D4889}">
  <ds:schemaRefs>
    <ds:schemaRef ds:uri="http://schemas.microsoft.com/sharepoint/v3/contenttype/forms"/>
  </ds:schemaRefs>
</ds:datastoreItem>
</file>

<file path=customXml/itemProps4.xml><?xml version="1.0" encoding="utf-8"?>
<ds:datastoreItem xmlns:ds="http://schemas.openxmlformats.org/officeDocument/2006/customXml" ds:itemID="{E1BC4E10-7E0E-4029-A0CE-92A5F8316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ebbb-7fa5-47b2-abac-67ce75316d80"/>
    <ds:schemaRef ds:uri="672baa17-facb-4c0b-bc29-1569e6c4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Worksheet Template</Template>
  <TotalTime>261</TotalTime>
  <Pages>7</Pages>
  <Words>599</Words>
  <Characters>2975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Lab 1A – Exploratory Testing</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1A – Exploratory Testing</dc:title>
  <dc:subject/>
  <dc:creator>Jean Marc Donald Daly</dc:creator>
  <cp:keywords/>
  <dc:description/>
  <cp:lastModifiedBy>Jean Marc Donald Daly</cp:lastModifiedBy>
  <cp:revision>63</cp:revision>
  <cp:lastPrinted>2022-07-10T19:08:00Z</cp:lastPrinted>
  <dcterms:created xsi:type="dcterms:W3CDTF">2023-10-01T19:10:00Z</dcterms:created>
  <dcterms:modified xsi:type="dcterms:W3CDTF">2023-10-05T13:40:00Z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0x010100D2FD2C1895F40E4BA83736360F25857B</vt:lpwstr>
  </property>
  <property fmtid="{D5CDD505-2E9C-101B-9397-08002B2CF9AE}" pid="3" name="GrammarlyDocumentId">
    <vt:lpwstr>f6c682c6d90fd1ed50bff9ccecebafd9f11e499f7fd11f3757f92ca78f492d81</vt:lpwstr>
  </property>
</Properties>
</file>